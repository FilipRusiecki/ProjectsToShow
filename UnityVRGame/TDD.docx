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28B5" w14:textId="77777777" w:rsidR="002D2FA5" w:rsidRPr="00F474B1" w:rsidRDefault="002D2FA5" w:rsidP="00CD6D2C">
      <w:pPr>
        <w:pStyle w:val="ReportGuidelines"/>
        <w:jc w:val="center"/>
        <w:rPr>
          <w:szCs w:val="24"/>
        </w:rPr>
      </w:pPr>
    </w:p>
    <w:p w14:paraId="3BBD80FE" w14:textId="722694E9" w:rsidR="002D2FA5" w:rsidRPr="00F474B1" w:rsidRDefault="00747921" w:rsidP="00B278F0">
      <w:pPr>
        <w:pStyle w:val="ReportGuidelines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5F620D8" wp14:editId="68CF4212">
            <wp:extent cx="30861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76EC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5C813617" w14:textId="7777777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  <w:r w:rsidR="00CD6D2C">
        <w:t>SE607</w:t>
      </w:r>
    </w:p>
    <w:p w14:paraId="64050205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2F2B68B6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2F5CE15D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5DAA36C4" w14:textId="39B7650C" w:rsidR="00747921" w:rsidRPr="00E41A8C" w:rsidRDefault="00747921" w:rsidP="00747921">
      <w:pPr>
        <w:pStyle w:val="Title"/>
        <w:jc w:val="center"/>
        <w:rPr>
          <w:sz w:val="32"/>
          <w:szCs w:val="32"/>
        </w:rPr>
      </w:pPr>
      <w:r w:rsidRPr="00E41A8C">
        <w:rPr>
          <w:sz w:val="32"/>
          <w:szCs w:val="32"/>
        </w:rPr>
        <w:t>[</w:t>
      </w:r>
      <w:r w:rsidR="009018E4">
        <w:rPr>
          <w:sz w:val="32"/>
          <w:szCs w:val="32"/>
        </w:rPr>
        <w:t>Filip Rusiecki</w:t>
      </w:r>
      <w:r w:rsidRPr="00E41A8C">
        <w:rPr>
          <w:sz w:val="32"/>
          <w:szCs w:val="32"/>
        </w:rPr>
        <w:t>]</w:t>
      </w:r>
    </w:p>
    <w:p w14:paraId="6603D9AA" w14:textId="1A298EA2" w:rsidR="00747921" w:rsidRPr="00E41A8C" w:rsidRDefault="00747921" w:rsidP="00747921">
      <w:pPr>
        <w:pStyle w:val="Title"/>
        <w:jc w:val="center"/>
        <w:rPr>
          <w:sz w:val="32"/>
          <w:szCs w:val="32"/>
        </w:rPr>
      </w:pPr>
      <w:r w:rsidRPr="00E41A8C">
        <w:rPr>
          <w:sz w:val="32"/>
          <w:szCs w:val="32"/>
        </w:rPr>
        <w:t>[</w:t>
      </w:r>
      <w:r w:rsidR="009018E4">
        <w:rPr>
          <w:sz w:val="32"/>
          <w:szCs w:val="32"/>
        </w:rPr>
        <w:t>C00250721</w:t>
      </w:r>
      <w:r w:rsidRPr="00E41A8C">
        <w:rPr>
          <w:sz w:val="32"/>
          <w:szCs w:val="32"/>
        </w:rPr>
        <w:t>]</w:t>
      </w:r>
    </w:p>
    <w:p w14:paraId="193E7F0F" w14:textId="77777777" w:rsidR="002D2FA5" w:rsidRDefault="002D2FA5" w:rsidP="00255E27">
      <w:pPr>
        <w:pStyle w:val="ReportGuidelines"/>
        <w:jc w:val="center"/>
        <w:rPr>
          <w:szCs w:val="24"/>
        </w:rPr>
      </w:pPr>
    </w:p>
    <w:p w14:paraId="7BA826CC" w14:textId="77777777" w:rsidR="00607384" w:rsidRDefault="00607384" w:rsidP="00255E27">
      <w:pPr>
        <w:pStyle w:val="ReportGuidelines"/>
        <w:jc w:val="center"/>
        <w:rPr>
          <w:szCs w:val="24"/>
        </w:rPr>
      </w:pPr>
    </w:p>
    <w:p w14:paraId="03A491BB" w14:textId="77777777" w:rsidR="00607384" w:rsidRPr="00F474B1" w:rsidRDefault="00607384" w:rsidP="00255E27">
      <w:pPr>
        <w:pStyle w:val="ReportGuidelines"/>
        <w:jc w:val="center"/>
        <w:rPr>
          <w:szCs w:val="24"/>
        </w:rPr>
      </w:pPr>
    </w:p>
    <w:p w14:paraId="03E7B252" w14:textId="77777777" w:rsidR="00607384" w:rsidRPr="005B1D98" w:rsidRDefault="00607384" w:rsidP="00607384">
      <w:pPr>
        <w:jc w:val="center"/>
      </w:pPr>
      <w:r w:rsidRPr="00862E85">
        <w:rPr>
          <w:sz w:val="32"/>
          <w:szCs w:val="32"/>
        </w:rPr>
        <w:t>[</w:t>
      </w:r>
      <w:r>
        <w:rPr>
          <w:sz w:val="32"/>
          <w:szCs w:val="32"/>
        </w:rPr>
        <w:t>Submission Date: 25-04-2023</w:t>
      </w:r>
      <w:r w:rsidRPr="00E41A8C">
        <w:rPr>
          <w:sz w:val="32"/>
          <w:szCs w:val="32"/>
        </w:rPr>
        <w:t>]</w:t>
      </w:r>
    </w:p>
    <w:p w14:paraId="0D9D26DD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0FA3502E" w14:textId="77777777" w:rsidR="00607384" w:rsidRDefault="00607384" w:rsidP="00607384"/>
    <w:tbl>
      <w:tblPr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607384" w14:paraId="7E3D5697" w14:textId="77777777" w:rsidTr="00953665">
        <w:trPr>
          <w:trHeight w:val="6946"/>
        </w:trPr>
        <w:tc>
          <w:tcPr>
            <w:tcW w:w="4621" w:type="dxa"/>
            <w:shd w:val="clear" w:color="auto" w:fill="auto"/>
          </w:tcPr>
          <w:p w14:paraId="7CCA1445" w14:textId="430F789A" w:rsidR="00607384" w:rsidRDefault="00607384" w:rsidP="00953665">
            <w:pPr>
              <w:pStyle w:val="Title"/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5C82CB0" wp14:editId="14D4CED5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3888105</wp:posOffset>
                      </wp:positionV>
                      <wp:extent cx="1504315" cy="163830"/>
                      <wp:effectExtent l="66040" t="59055" r="48895" b="53340"/>
                      <wp:wrapNone/>
                      <wp:docPr id="1552822237" name="Ink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504315" cy="16383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D360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114.75pt;margin-top:305.45pt;width:119.85pt;height:1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B673FD1" wp14:editId="366A8BAB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3493770</wp:posOffset>
                      </wp:positionV>
                      <wp:extent cx="730250" cy="161290"/>
                      <wp:effectExtent l="60325" t="64770" r="57150" b="40640"/>
                      <wp:wrapNone/>
                      <wp:docPr id="1329989507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730250" cy="1612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C51C3" id="Ink 10" o:spid="_x0000_s1026" type="#_x0000_t75" style="position:absolute;margin-left:166pt;margin-top:274.3pt;width:58.9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30813A2" wp14:editId="4EF1CAD8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3470275</wp:posOffset>
                      </wp:positionV>
                      <wp:extent cx="119380" cy="161290"/>
                      <wp:effectExtent l="61595" t="60325" r="47625" b="54610"/>
                      <wp:wrapNone/>
                      <wp:docPr id="1700299651" name="In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19380" cy="1612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3FCBF" id="Ink 9" o:spid="_x0000_s1026" type="#_x0000_t75" style="position:absolute;margin-left:151.9pt;margin-top:272.55pt;width:10.8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7E61E77" wp14:editId="7281C1B8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3405505</wp:posOffset>
                      </wp:positionV>
                      <wp:extent cx="451485" cy="359410"/>
                      <wp:effectExtent l="60325" t="62230" r="50165" b="54610"/>
                      <wp:wrapNone/>
                      <wp:docPr id="1106287697" name="In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451485" cy="35941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18BE" id="Ink 8" o:spid="_x0000_s1026" type="#_x0000_t75" style="position:absolute;margin-left:113.55pt;margin-top:267.45pt;width:36.95pt;height: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22BBBA8" wp14:editId="7AB4082C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3041650</wp:posOffset>
                      </wp:positionV>
                      <wp:extent cx="1494155" cy="177165"/>
                      <wp:effectExtent l="59690" t="60325" r="46355" b="48260"/>
                      <wp:wrapNone/>
                      <wp:docPr id="1484569862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494155" cy="17716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9CB0C" id="Ink 7" o:spid="_x0000_s1026" type="#_x0000_t75" style="position:absolute;margin-left:117.25pt;margin-top:238.7pt;width:119.0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2CB02C1" wp14:editId="00A9D562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2625090</wp:posOffset>
                      </wp:positionV>
                      <wp:extent cx="1176655" cy="204470"/>
                      <wp:effectExtent l="62865" t="62865" r="46355" b="56515"/>
                      <wp:wrapNone/>
                      <wp:docPr id="594172292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176655" cy="20447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CBAB0" id="Ink 6" o:spid="_x0000_s1026" type="#_x0000_t75" style="position:absolute;margin-left:148.25pt;margin-top:206pt;width:94.0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135A770" wp14:editId="0699E25C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2652395</wp:posOffset>
                      </wp:positionV>
                      <wp:extent cx="399415" cy="181610"/>
                      <wp:effectExtent l="57785" t="61595" r="47625" b="52070"/>
                      <wp:wrapNone/>
                      <wp:docPr id="300603897" name="In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399415" cy="18161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8E7DC" id="Ink 5" o:spid="_x0000_s1026" type="#_x0000_t75" style="position:absolute;margin-left:126.85pt;margin-top:208.15pt;width:32.85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265614F" wp14:editId="33D86C3A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2561590</wp:posOffset>
                      </wp:positionV>
                      <wp:extent cx="121920" cy="254000"/>
                      <wp:effectExtent l="65405" t="66040" r="41275" b="41910"/>
                      <wp:wrapNone/>
                      <wp:docPr id="278762037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21920" cy="25400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0D3E8" id="Ink 4" o:spid="_x0000_s1026" type="#_x0000_t75" style="position:absolute;margin-left:115.3pt;margin-top:200.95pt;width:11.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4621" w:type="dxa"/>
            <w:shd w:val="clear" w:color="auto" w:fill="auto"/>
          </w:tcPr>
          <w:p w14:paraId="6F78896F" w14:textId="72F92A4D" w:rsidR="00607384" w:rsidRPr="00135188" w:rsidRDefault="00607384" w:rsidP="00953665">
            <w:pPr>
              <w:pStyle w:val="Title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652E3A5" wp14:editId="4C87D1AB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2656840</wp:posOffset>
                      </wp:positionV>
                      <wp:extent cx="548005" cy="175895"/>
                      <wp:effectExtent l="59055" t="66040" r="40640" b="53340"/>
                      <wp:wrapNone/>
                      <wp:docPr id="270792695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548005" cy="17589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34CBD" id="Ink 3" o:spid="_x0000_s1026" type="#_x0000_t75" style="position:absolute;margin-left:2.4pt;margin-top:208.5pt;width:44.55pt;height:1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607384" w14:paraId="500BE586" w14:textId="77777777" w:rsidTr="00953665">
        <w:tc>
          <w:tcPr>
            <w:tcW w:w="9242" w:type="dxa"/>
            <w:gridSpan w:val="2"/>
            <w:shd w:val="clear" w:color="auto" w:fill="auto"/>
          </w:tcPr>
          <w:p w14:paraId="122FD505" w14:textId="34786D3B" w:rsidR="00607384" w:rsidRPr="003D7C41" w:rsidRDefault="00607384" w:rsidP="00953665">
            <w:pPr>
              <w:pStyle w:val="Title"/>
            </w:pPr>
          </w:p>
        </w:tc>
      </w:tr>
    </w:tbl>
    <w:p w14:paraId="7371352C" w14:textId="5BD8C8F4" w:rsidR="00607384" w:rsidRDefault="00607384" w:rsidP="00607384">
      <w:pPr>
        <w:pStyle w:val="Heading1"/>
        <w:rPr>
          <w:lang w:val="ga-I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F756D0" wp14:editId="37A890D9">
            <wp:simplePos x="0" y="0"/>
            <wp:positionH relativeFrom="column">
              <wp:posOffset>-409575</wp:posOffset>
            </wp:positionH>
            <wp:positionV relativeFrom="paragraph">
              <wp:posOffset>-5257800</wp:posOffset>
            </wp:positionV>
            <wp:extent cx="6414953" cy="5972175"/>
            <wp:effectExtent l="0" t="0" r="5080" b="0"/>
            <wp:wrapNone/>
            <wp:docPr id="1979563012" name="Picture 1" descr="C:\Users\tom\SkyDrive\Documents\HDip in Science in Computing\Electronic Plagiarism Declaration Undergradu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SkyDrive\Documents\HDip in Science in Computing\Electronic Plagiarism Declaration Undergraduate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953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F429E0" wp14:editId="5813DF61">
                <wp:simplePos x="0" y="0"/>
                <wp:positionH relativeFrom="column">
                  <wp:posOffset>7578725</wp:posOffset>
                </wp:positionH>
                <wp:positionV relativeFrom="paragraph">
                  <wp:posOffset>-1836420</wp:posOffset>
                </wp:positionV>
                <wp:extent cx="18415" cy="18415"/>
                <wp:effectExtent l="63500" t="59055" r="51435" b="55880"/>
                <wp:wrapNone/>
                <wp:docPr id="644848405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11CED" id="Ink 2" o:spid="_x0000_s1026" type="#_x0000_t75" style="position:absolute;margin-left:560.5pt;margin-top:-180.85pt;width:72.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5911BD9D" w14:textId="77777777" w:rsidR="00607384" w:rsidRDefault="00607384" w:rsidP="00607384">
      <w:pPr>
        <w:pStyle w:val="Heading1"/>
        <w:rPr>
          <w:lang w:val="ga-IE"/>
        </w:rPr>
      </w:pPr>
    </w:p>
    <w:p w14:paraId="18A407C7" w14:textId="77777777" w:rsidR="00607384" w:rsidRDefault="00607384" w:rsidP="00607384">
      <w:pPr>
        <w:pStyle w:val="Heading1"/>
        <w:rPr>
          <w:lang w:val="ga-IE"/>
        </w:rPr>
      </w:pPr>
    </w:p>
    <w:p w14:paraId="67CB2BAA" w14:textId="77777777" w:rsidR="00607384" w:rsidRDefault="00607384" w:rsidP="00607384">
      <w:pPr>
        <w:pStyle w:val="Heading1"/>
        <w:rPr>
          <w:lang w:val="ga-IE"/>
        </w:rPr>
      </w:pPr>
    </w:p>
    <w:p w14:paraId="785718CF" w14:textId="77777777" w:rsidR="00607384" w:rsidRDefault="00607384" w:rsidP="00607384">
      <w:pPr>
        <w:pStyle w:val="Heading1"/>
        <w:rPr>
          <w:lang w:val="ga-IE"/>
        </w:rPr>
      </w:pPr>
    </w:p>
    <w:p w14:paraId="405FA74C" w14:textId="77777777" w:rsidR="00607384" w:rsidRDefault="00607384" w:rsidP="00607384">
      <w:pPr>
        <w:pStyle w:val="Heading1"/>
        <w:rPr>
          <w:lang w:val="ga-IE"/>
        </w:rPr>
      </w:pPr>
    </w:p>
    <w:p w14:paraId="30A1F03E" w14:textId="77777777" w:rsidR="00607384" w:rsidRDefault="00607384" w:rsidP="00607384">
      <w:pPr>
        <w:pStyle w:val="Heading1"/>
        <w:rPr>
          <w:lang w:val="ga-IE"/>
        </w:rPr>
      </w:pPr>
    </w:p>
    <w:p w14:paraId="4F8A4800" w14:textId="77777777" w:rsidR="00607384" w:rsidRDefault="00607384" w:rsidP="00607384">
      <w:pPr>
        <w:pStyle w:val="Heading1"/>
      </w:pPr>
    </w:p>
    <w:p w14:paraId="06F8FACD" w14:textId="77777777" w:rsidR="00607384" w:rsidRDefault="00607384" w:rsidP="00607384"/>
    <w:p w14:paraId="18BA32F0" w14:textId="77777777" w:rsidR="00607384" w:rsidRDefault="00607384" w:rsidP="00607384"/>
    <w:p w14:paraId="64E375E6" w14:textId="77777777" w:rsidR="00607384" w:rsidRPr="00607384" w:rsidRDefault="00607384" w:rsidP="00607384"/>
    <w:p w14:paraId="1FDC5079" w14:textId="13754313" w:rsidR="00916337" w:rsidRPr="00F474B1" w:rsidRDefault="00916337" w:rsidP="00B16F88">
      <w:pPr>
        <w:pStyle w:val="Heading1"/>
      </w:pPr>
    </w:p>
    <w:p w14:paraId="6207E74E" w14:textId="77777777" w:rsidR="00916337" w:rsidRPr="004A4019" w:rsidRDefault="00916337" w:rsidP="00B16F88">
      <w:pPr>
        <w:pStyle w:val="TOCHeading"/>
        <w:rPr>
          <w:b/>
          <w:bCs/>
        </w:rPr>
      </w:pPr>
      <w:r w:rsidRPr="004A4019">
        <w:rPr>
          <w:b/>
          <w:bCs/>
        </w:rPr>
        <w:t>Contents</w:t>
      </w:r>
    </w:p>
    <w:p w14:paraId="644181C3" w14:textId="77777777" w:rsidR="002D5C1E" w:rsidRPr="002D5C1E" w:rsidRDefault="002D5C1E" w:rsidP="002D5C1E">
      <w:pPr>
        <w:rPr>
          <w:lang w:val="en-US"/>
        </w:rPr>
      </w:pPr>
    </w:p>
    <w:p w14:paraId="401BFB4B" w14:textId="77777777"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0C8443D7" w14:textId="77777777" w:rsidR="00895385" w:rsidRPr="004F60F5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="00895385" w:rsidRPr="00F41199">
          <w:rPr>
            <w:rStyle w:val="Hyperlink"/>
            <w:noProof/>
          </w:rPr>
          <w:t>References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_Toc54713657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492B4F8B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1D97696E" w14:textId="77777777" w:rsidR="00016144" w:rsidRDefault="00916337" w:rsidP="00016144">
      <w:pPr>
        <w:pStyle w:val="Heading1"/>
      </w:pPr>
      <w:r w:rsidRPr="00F474B1">
        <w:br w:type="page"/>
      </w:r>
      <w:bookmarkStart w:id="0" w:name="_Toc54713656"/>
      <w:r w:rsidR="00016144">
        <w:lastRenderedPageBreak/>
        <w:t>Technical Design</w:t>
      </w:r>
      <w:bookmarkEnd w:id="0"/>
      <w:r w:rsidR="00016144">
        <w:t xml:space="preserve"> </w:t>
      </w:r>
    </w:p>
    <w:p w14:paraId="54B463F2" w14:textId="77777777" w:rsidR="00A12AE2" w:rsidRDefault="00A12AE2" w:rsidP="00A12AE2">
      <w:r>
        <w:t xml:space="preserve">The purpose of this document is </w:t>
      </w:r>
      <w:r w:rsidR="008E24CC">
        <w:t xml:space="preserve">to </w:t>
      </w:r>
      <w:proofErr w:type="gramStart"/>
      <w:r w:rsidR="008E24CC">
        <w:t>communicate effectively</w:t>
      </w:r>
      <w:proofErr w:type="gramEnd"/>
      <w:r w:rsidR="008E24CC">
        <w:t xml:space="preserve"> the technical details and design decisions of the system/algorithm to </w:t>
      </w:r>
      <w:r w:rsidR="00C73534">
        <w:t>the</w:t>
      </w:r>
      <w:r w:rsidR="008E24CC">
        <w:t xml:space="preserve"> readers.</w:t>
      </w:r>
    </w:p>
    <w:p w14:paraId="276B2397" w14:textId="77777777"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14:paraId="5441282D" w14:textId="77777777" w:rsidR="00E51C4B" w:rsidRDefault="00E51C4B" w:rsidP="00E51C4B"/>
    <w:p w14:paraId="62AF3BC2" w14:textId="77777777" w:rsidR="00E51C4B" w:rsidRDefault="00E51C4B" w:rsidP="00E51C4B"/>
    <w:p w14:paraId="2241F6E7" w14:textId="77777777" w:rsidR="006233D5" w:rsidRDefault="006233D5" w:rsidP="00E51C4B"/>
    <w:p w14:paraId="28AE2E55" w14:textId="77777777" w:rsidR="006233D5" w:rsidRDefault="006233D5" w:rsidP="00E51C4B"/>
    <w:p w14:paraId="3610C340" w14:textId="77777777" w:rsidR="006233D5" w:rsidRDefault="006233D5" w:rsidP="00E51C4B"/>
    <w:p w14:paraId="17237EDB" w14:textId="77777777" w:rsidR="006233D5" w:rsidRDefault="006233D5" w:rsidP="00E51C4B"/>
    <w:p w14:paraId="716EEB5D" w14:textId="77777777" w:rsidR="006233D5" w:rsidRDefault="006233D5" w:rsidP="00E51C4B"/>
    <w:p w14:paraId="59A5C26C" w14:textId="77777777" w:rsidR="006233D5" w:rsidRDefault="006233D5" w:rsidP="00E51C4B"/>
    <w:p w14:paraId="7FAE6228" w14:textId="77777777" w:rsidR="006233D5" w:rsidRDefault="006233D5" w:rsidP="00E51C4B"/>
    <w:p w14:paraId="0E95812B" w14:textId="77777777" w:rsidR="006233D5" w:rsidRDefault="006233D5" w:rsidP="00E51C4B"/>
    <w:p w14:paraId="658B78FB" w14:textId="77777777" w:rsidR="006233D5" w:rsidRDefault="006233D5" w:rsidP="00E51C4B"/>
    <w:p w14:paraId="0D6AC3BC" w14:textId="77777777" w:rsidR="006233D5" w:rsidRDefault="006233D5" w:rsidP="00E51C4B"/>
    <w:p w14:paraId="7A5D37D3" w14:textId="77777777" w:rsidR="006233D5" w:rsidRDefault="006233D5" w:rsidP="00E51C4B"/>
    <w:p w14:paraId="26417F8B" w14:textId="77777777" w:rsidR="006233D5" w:rsidRDefault="006233D5" w:rsidP="00E51C4B"/>
    <w:p w14:paraId="67CD1B5D" w14:textId="77777777" w:rsidR="006233D5" w:rsidRDefault="006233D5" w:rsidP="00E51C4B"/>
    <w:p w14:paraId="40ED8F26" w14:textId="77777777" w:rsidR="006233D5" w:rsidRDefault="006233D5" w:rsidP="00E51C4B"/>
    <w:p w14:paraId="01ACD1CE" w14:textId="77777777" w:rsidR="006233D5" w:rsidRDefault="006233D5" w:rsidP="00E51C4B"/>
    <w:p w14:paraId="7C29D412" w14:textId="77777777" w:rsidR="006233D5" w:rsidRDefault="006233D5" w:rsidP="00E51C4B"/>
    <w:p w14:paraId="2850ADAA" w14:textId="77777777" w:rsidR="006233D5" w:rsidRDefault="006233D5" w:rsidP="00E51C4B"/>
    <w:p w14:paraId="5CA2AABC" w14:textId="77777777" w:rsidR="006233D5" w:rsidRDefault="006233D5" w:rsidP="00E51C4B"/>
    <w:p w14:paraId="347D2F67" w14:textId="77777777" w:rsidR="006233D5" w:rsidRDefault="006233D5" w:rsidP="00E51C4B"/>
    <w:p w14:paraId="12B3FAD4" w14:textId="77777777" w:rsidR="006233D5" w:rsidRDefault="006233D5" w:rsidP="00E51C4B"/>
    <w:p w14:paraId="17AD0D6E" w14:textId="77777777" w:rsidR="006233D5" w:rsidRDefault="006233D5" w:rsidP="00E51C4B"/>
    <w:p w14:paraId="731963BD" w14:textId="77777777" w:rsidR="006233D5" w:rsidRDefault="006233D5" w:rsidP="00E51C4B"/>
    <w:p w14:paraId="6CDF8437" w14:textId="77777777" w:rsidR="006233D5" w:rsidRDefault="006233D5" w:rsidP="00E51C4B"/>
    <w:p w14:paraId="32878DDD" w14:textId="77777777" w:rsidR="00783412" w:rsidRDefault="00783412" w:rsidP="00783412">
      <w:pPr>
        <w:pStyle w:val="Heading1"/>
      </w:pPr>
      <w:bookmarkStart w:id="1" w:name="_Toc54714379"/>
      <w:r w:rsidRPr="00F474B1">
        <w:lastRenderedPageBreak/>
        <w:t>References</w:t>
      </w:r>
      <w:bookmarkEnd w:id="1"/>
    </w:p>
    <w:p w14:paraId="155A2690" w14:textId="77777777" w:rsidR="00783412" w:rsidRPr="00E14690" w:rsidRDefault="00783412" w:rsidP="00783412"/>
    <w:p w14:paraId="3E861C88" w14:textId="77777777" w:rsidR="00783412" w:rsidRDefault="00783412" w:rsidP="00783412">
      <w:pPr>
        <w:pStyle w:val="ListParagraph"/>
        <w:numPr>
          <w:ilvl w:val="0"/>
          <w:numId w:val="14"/>
        </w:numPr>
      </w:pPr>
      <w:r w:rsidRPr="00E14690">
        <w:t>Unity XR Input</w:t>
      </w:r>
      <w:r>
        <w:t>, Unity Technologies (2023)</w:t>
      </w:r>
      <w:r w:rsidRPr="00F474B1">
        <w:rPr>
          <w:rFonts w:eastAsia="Times New Roman"/>
          <w:szCs w:val="24"/>
        </w:rPr>
        <w:t xml:space="preserve"> [</w:t>
      </w:r>
      <w:proofErr w:type="gramStart"/>
      <w:r w:rsidRPr="00F474B1">
        <w:rPr>
          <w:rFonts w:eastAsia="Times New Roman"/>
          <w:szCs w:val="24"/>
        </w:rPr>
        <w:t>Online</w:t>
      </w:r>
      <w:r>
        <w:rPr>
          <w:rFonts w:eastAsia="Times New Roman"/>
          <w:szCs w:val="24"/>
        </w:rPr>
        <w:t>]</w:t>
      </w:r>
      <w:r>
        <w:t xml:space="preserve">   </w:t>
      </w:r>
      <w:proofErr w:type="gramEnd"/>
      <w:r>
        <w:t xml:space="preserve">                                              Available at:</w:t>
      </w:r>
      <w:r w:rsidRPr="00E14690">
        <w:t xml:space="preserve"> </w:t>
      </w:r>
      <w:hyperlink r:id="rId33" w:history="1">
        <w:r w:rsidRPr="00802435">
          <w:rPr>
            <w:rStyle w:val="Hyperlink"/>
          </w:rPr>
          <w:t>https://docs.unity3d.com/Manual/xr_input.html</w:t>
        </w:r>
      </w:hyperlink>
      <w:r>
        <w:t xml:space="preserve">  (Accessed:24-04-2023)</w:t>
      </w:r>
    </w:p>
    <w:p w14:paraId="3A016C6A" w14:textId="77777777" w:rsidR="00783412" w:rsidRDefault="00783412" w:rsidP="00783412">
      <w:pPr>
        <w:pStyle w:val="ListParagraph"/>
      </w:pPr>
    </w:p>
    <w:p w14:paraId="63A904A2" w14:textId="77777777" w:rsidR="00783412" w:rsidRDefault="00783412" w:rsidP="00783412">
      <w:pPr>
        <w:pStyle w:val="ListParagraph"/>
        <w:numPr>
          <w:ilvl w:val="0"/>
          <w:numId w:val="14"/>
        </w:numPr>
      </w:pPr>
      <w:r w:rsidRPr="00E14690">
        <w:t xml:space="preserve">Input for </w:t>
      </w:r>
      <w:proofErr w:type="spellStart"/>
      <w:r w:rsidRPr="00E14690">
        <w:t>OpenVR</w:t>
      </w:r>
      <w:proofErr w:type="spellEnd"/>
      <w:r w:rsidRPr="00E14690">
        <w:t xml:space="preserve"> controllers</w:t>
      </w:r>
      <w:r>
        <w:t>,</w:t>
      </w:r>
      <w:r w:rsidRPr="00E14690">
        <w:t xml:space="preserve"> </w:t>
      </w:r>
      <w:r>
        <w:t xml:space="preserve">Unity Technologies (2023) </w:t>
      </w:r>
      <w:r w:rsidRPr="00F474B1">
        <w:rPr>
          <w:rFonts w:eastAsia="Times New Roman"/>
          <w:szCs w:val="24"/>
        </w:rPr>
        <w:t>[Online</w:t>
      </w:r>
      <w:r>
        <w:rPr>
          <w:rFonts w:eastAsia="Times New Roman"/>
          <w:szCs w:val="24"/>
        </w:rPr>
        <w:t>]</w:t>
      </w:r>
      <w:r>
        <w:t xml:space="preserve">                                                              Available at:</w:t>
      </w:r>
      <w:r w:rsidRPr="00E14690">
        <w:t xml:space="preserve"> </w:t>
      </w:r>
      <w:hyperlink r:id="rId34" w:history="1">
        <w:r w:rsidRPr="00802435">
          <w:rPr>
            <w:rStyle w:val="Hyperlink"/>
          </w:rPr>
          <w:t>https://docs.unity3d.com/560/Documentation/Manual/OpenVRControllers.html</w:t>
        </w:r>
      </w:hyperlink>
      <w:r>
        <w:t xml:space="preserve">   (Accessed:24-04-2023) </w:t>
      </w:r>
    </w:p>
    <w:p w14:paraId="6623AACB" w14:textId="77777777" w:rsidR="00783412" w:rsidRDefault="00783412" w:rsidP="00783412">
      <w:pPr>
        <w:pStyle w:val="ListParagraph"/>
      </w:pPr>
    </w:p>
    <w:p w14:paraId="015C15D3" w14:textId="77777777" w:rsidR="00783412" w:rsidRDefault="00783412" w:rsidP="00783412">
      <w:pPr>
        <w:pStyle w:val="ListParagraph"/>
        <w:numPr>
          <w:ilvl w:val="0"/>
          <w:numId w:val="14"/>
        </w:numPr>
      </w:pPr>
      <w:r w:rsidRPr="00E14690">
        <w:t>William</w:t>
      </w:r>
      <w:r>
        <w:t xml:space="preserve">, </w:t>
      </w:r>
      <w:r w:rsidRPr="00E14690">
        <w:t xml:space="preserve">How to Perform VR Interaction </w:t>
      </w:r>
      <w:proofErr w:type="gramStart"/>
      <w:r w:rsidRPr="00E14690">
        <w:t>With</w:t>
      </w:r>
      <w:proofErr w:type="gramEnd"/>
      <w:r w:rsidRPr="00E14690">
        <w:t xml:space="preserve"> Objects [Unity Tutorial] </w:t>
      </w:r>
      <w:r>
        <w:t>(2023)</w:t>
      </w:r>
      <w:r w:rsidRPr="00251B9C">
        <w:rPr>
          <w:rFonts w:eastAsia="Times New Roman"/>
          <w:szCs w:val="24"/>
        </w:rPr>
        <w:t xml:space="preserve"> </w:t>
      </w:r>
      <w:r w:rsidRPr="00F474B1">
        <w:rPr>
          <w:rFonts w:eastAsia="Times New Roman"/>
          <w:szCs w:val="24"/>
        </w:rPr>
        <w:t>[Online</w:t>
      </w:r>
      <w:r>
        <w:rPr>
          <w:rFonts w:eastAsia="Times New Roman"/>
          <w:szCs w:val="24"/>
        </w:rPr>
        <w:t>]</w:t>
      </w:r>
      <w:r>
        <w:t>Available at:</w:t>
      </w:r>
      <w:r w:rsidRPr="00E14690">
        <w:t xml:space="preserve"> </w:t>
      </w:r>
      <w:hyperlink r:id="rId35" w:history="1">
        <w:r w:rsidRPr="00802435">
          <w:rPr>
            <w:rStyle w:val="Hyperlink"/>
          </w:rPr>
          <w:t>https://arvrtips.com/vr-interaction-with-objects/</w:t>
        </w:r>
      </w:hyperlink>
      <w:r>
        <w:t xml:space="preserve">  (Accessed:24-04-2023)</w:t>
      </w:r>
    </w:p>
    <w:p w14:paraId="44BDFE98" w14:textId="77777777" w:rsidR="00783412" w:rsidRDefault="00783412" w:rsidP="00783412">
      <w:pPr>
        <w:pStyle w:val="ListParagraph"/>
      </w:pPr>
    </w:p>
    <w:p w14:paraId="47DCD6E0" w14:textId="77777777" w:rsidR="00783412" w:rsidRDefault="00783412" w:rsidP="00783412">
      <w:pPr>
        <w:pStyle w:val="ListParagraph"/>
        <w:numPr>
          <w:ilvl w:val="0"/>
          <w:numId w:val="14"/>
        </w:numPr>
      </w:pPr>
      <w:r w:rsidRPr="009C48E8">
        <w:t>Green Hell VR on Steam</w:t>
      </w:r>
      <w:r w:rsidRPr="00E14690">
        <w:t xml:space="preserve"> </w:t>
      </w:r>
      <w:r>
        <w:t>(2023)</w:t>
      </w:r>
      <w:r w:rsidRPr="00251B9C">
        <w:rPr>
          <w:rFonts w:eastAsia="Times New Roman"/>
          <w:szCs w:val="24"/>
        </w:rPr>
        <w:t xml:space="preserve"> </w:t>
      </w:r>
      <w:r w:rsidRPr="00F474B1">
        <w:rPr>
          <w:rFonts w:eastAsia="Times New Roman"/>
          <w:szCs w:val="24"/>
        </w:rPr>
        <w:t>[Online</w:t>
      </w:r>
      <w:r>
        <w:rPr>
          <w:rFonts w:eastAsia="Times New Roman"/>
          <w:szCs w:val="24"/>
        </w:rPr>
        <w:t>]</w:t>
      </w:r>
      <w:r>
        <w:t xml:space="preserve"> Available at:</w:t>
      </w:r>
      <w:r w:rsidRPr="00E14690">
        <w:t xml:space="preserve"> </w:t>
      </w:r>
      <w:hyperlink r:id="rId36" w:history="1">
        <w:r w:rsidRPr="00802435">
          <w:rPr>
            <w:rStyle w:val="Hyperlink"/>
          </w:rPr>
          <w:t>https://store.steampowered.com/app/1782330/Green_Hell_VR/</w:t>
        </w:r>
      </w:hyperlink>
      <w:r>
        <w:t xml:space="preserve"> (Accessed:24-04-2023)</w:t>
      </w:r>
    </w:p>
    <w:p w14:paraId="7E2C2384" w14:textId="77777777" w:rsidR="00783412" w:rsidRDefault="00783412" w:rsidP="00783412">
      <w:pPr>
        <w:pStyle w:val="ListParagraph"/>
      </w:pPr>
    </w:p>
    <w:p w14:paraId="7E5B7E7A" w14:textId="77777777" w:rsidR="00783412" w:rsidRDefault="00783412" w:rsidP="00783412">
      <w:pPr>
        <w:pStyle w:val="ListParagraph"/>
        <w:numPr>
          <w:ilvl w:val="0"/>
          <w:numId w:val="14"/>
        </w:numPr>
      </w:pPr>
      <w:proofErr w:type="gramStart"/>
      <w:r w:rsidRPr="00934400">
        <w:t>Open Source</w:t>
      </w:r>
      <w:proofErr w:type="gramEnd"/>
      <w:r w:rsidRPr="00934400">
        <w:t xml:space="preserve"> Networking for Unity</w:t>
      </w:r>
      <w:r>
        <w:t xml:space="preserve"> (2023)</w:t>
      </w:r>
      <w:r w:rsidRPr="00251B9C">
        <w:rPr>
          <w:rFonts w:eastAsia="Times New Roman"/>
          <w:szCs w:val="24"/>
        </w:rPr>
        <w:t xml:space="preserve"> </w:t>
      </w:r>
      <w:r w:rsidRPr="00F474B1">
        <w:rPr>
          <w:rFonts w:eastAsia="Times New Roman"/>
          <w:szCs w:val="24"/>
        </w:rPr>
        <w:t>[Online</w:t>
      </w:r>
      <w:r>
        <w:rPr>
          <w:rFonts w:eastAsia="Times New Roman"/>
          <w:szCs w:val="24"/>
        </w:rPr>
        <w:t>]</w:t>
      </w:r>
      <w:r>
        <w:t xml:space="preserve"> Available at:</w:t>
      </w:r>
      <w:r w:rsidRPr="00934400">
        <w:t xml:space="preserve"> </w:t>
      </w:r>
      <w:hyperlink r:id="rId37" w:tgtFrame="_blank" w:history="1">
        <w:r w:rsidRPr="00934400">
          <w:rPr>
            <w:rStyle w:val="Hyperlink"/>
          </w:rPr>
          <w:t>https://mirror-networking.com/</w:t>
        </w:r>
      </w:hyperlink>
      <w:r w:rsidRPr="00934400">
        <w:t xml:space="preserve"> </w:t>
      </w:r>
      <w:r>
        <w:t xml:space="preserve"> (Accessed:24-04-2023)</w:t>
      </w:r>
    </w:p>
    <w:p w14:paraId="17101485" w14:textId="77777777" w:rsidR="00783412" w:rsidRDefault="00783412" w:rsidP="00783412">
      <w:pPr>
        <w:pStyle w:val="ListParagraph"/>
      </w:pPr>
    </w:p>
    <w:p w14:paraId="5EEFF214" w14:textId="77777777" w:rsidR="00783412" w:rsidRPr="00934400" w:rsidRDefault="00783412" w:rsidP="00783412">
      <w:pPr>
        <w:pStyle w:val="ListParagraph"/>
        <w:numPr>
          <w:ilvl w:val="0"/>
          <w:numId w:val="14"/>
        </w:numPr>
      </w:pPr>
      <w:proofErr w:type="spellStart"/>
      <w:r w:rsidRPr="00934400">
        <w:t>Verior</w:t>
      </w:r>
      <w:proofErr w:type="spellEnd"/>
      <w:r>
        <w:t xml:space="preserve"> </w:t>
      </w:r>
      <w:r w:rsidRPr="00934400">
        <w:t xml:space="preserve">Pies, </w:t>
      </w:r>
      <w:proofErr w:type="spellStart"/>
      <w:r w:rsidRPr="00934400">
        <w:rPr>
          <w:lang w:val="en-GB" w:eastAsia="en-GB"/>
        </w:rPr>
        <w:t>ParrelSync</w:t>
      </w:r>
      <w:proofErr w:type="spellEnd"/>
      <w:r w:rsidRPr="00934400">
        <w:rPr>
          <w:lang w:val="en-GB" w:eastAsia="en-GB"/>
        </w:rPr>
        <w:t>: (Unity3D) Test multiplayer without building</w:t>
      </w:r>
      <w:r>
        <w:rPr>
          <w:lang w:val="en-GB" w:eastAsia="en-GB"/>
        </w:rPr>
        <w:t xml:space="preserve"> (2023)</w:t>
      </w:r>
      <w:r w:rsidRPr="00251B9C">
        <w:rPr>
          <w:rFonts w:eastAsia="Times New Roman"/>
          <w:szCs w:val="24"/>
        </w:rPr>
        <w:t xml:space="preserve"> </w:t>
      </w:r>
      <w:r w:rsidRPr="00F474B1">
        <w:rPr>
          <w:rFonts w:eastAsia="Times New Roman"/>
          <w:szCs w:val="24"/>
        </w:rPr>
        <w:t>[Online</w:t>
      </w:r>
      <w:r>
        <w:rPr>
          <w:rFonts w:eastAsia="Times New Roman"/>
          <w:szCs w:val="24"/>
        </w:rPr>
        <w:t>]</w:t>
      </w:r>
      <w:r>
        <w:t xml:space="preserve"> Available at:</w:t>
      </w:r>
      <w:r w:rsidRPr="00934400">
        <w:t xml:space="preserve">  </w:t>
      </w:r>
      <w:hyperlink r:id="rId38" w:history="1">
        <w:r w:rsidRPr="00802435">
          <w:rPr>
            <w:rStyle w:val="Hyperlink"/>
          </w:rPr>
          <w:t>https://github.com/VeriorPies/ParrelSync</w:t>
        </w:r>
      </w:hyperlink>
      <w:r>
        <w:t xml:space="preserve"> (Accessed:24-04-2023)</w:t>
      </w:r>
    </w:p>
    <w:p w14:paraId="26D9D147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0D3E4D43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A26CD3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D9BBAEE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A5F1148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C26C24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5F931A8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3F2D585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3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D64F" w14:textId="77777777" w:rsidR="00713B1B" w:rsidRDefault="00713B1B" w:rsidP="00255E27">
      <w:pPr>
        <w:spacing w:after="0" w:line="240" w:lineRule="auto"/>
      </w:pPr>
      <w:r>
        <w:separator/>
      </w:r>
    </w:p>
  </w:endnote>
  <w:endnote w:type="continuationSeparator" w:id="0">
    <w:p w14:paraId="6FFA61FA" w14:textId="77777777" w:rsidR="00713B1B" w:rsidRDefault="00713B1B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C759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7B3C4CB6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91E9" w14:textId="77777777" w:rsidR="00713B1B" w:rsidRDefault="00713B1B" w:rsidP="00255E27">
      <w:pPr>
        <w:spacing w:after="0" w:line="240" w:lineRule="auto"/>
      </w:pPr>
      <w:r>
        <w:separator/>
      </w:r>
    </w:p>
  </w:footnote>
  <w:footnote w:type="continuationSeparator" w:id="0">
    <w:p w14:paraId="702F4615" w14:textId="77777777" w:rsidR="00713B1B" w:rsidRDefault="00713B1B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105597"/>
    <w:multiLevelType w:val="hybridMultilevel"/>
    <w:tmpl w:val="ACDC0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96026">
    <w:abstractNumId w:val="5"/>
  </w:num>
  <w:num w:numId="2" w16cid:durableId="1012417756">
    <w:abstractNumId w:val="1"/>
  </w:num>
  <w:num w:numId="3" w16cid:durableId="2110007942">
    <w:abstractNumId w:val="0"/>
  </w:num>
  <w:num w:numId="4" w16cid:durableId="481389286">
    <w:abstractNumId w:val="2"/>
  </w:num>
  <w:num w:numId="5" w16cid:durableId="1495678382">
    <w:abstractNumId w:val="10"/>
  </w:num>
  <w:num w:numId="6" w16cid:durableId="6029621">
    <w:abstractNumId w:val="13"/>
  </w:num>
  <w:num w:numId="7" w16cid:durableId="261688730">
    <w:abstractNumId w:val="3"/>
  </w:num>
  <w:num w:numId="8" w16cid:durableId="2100904441">
    <w:abstractNumId w:val="4"/>
  </w:num>
  <w:num w:numId="9" w16cid:durableId="545022886">
    <w:abstractNumId w:val="6"/>
  </w:num>
  <w:num w:numId="10" w16cid:durableId="783963064">
    <w:abstractNumId w:val="12"/>
  </w:num>
  <w:num w:numId="11" w16cid:durableId="258947930">
    <w:abstractNumId w:val="7"/>
  </w:num>
  <w:num w:numId="12" w16cid:durableId="662204516">
    <w:abstractNumId w:val="11"/>
  </w:num>
  <w:num w:numId="13" w16cid:durableId="1903370636">
    <w:abstractNumId w:val="8"/>
  </w:num>
  <w:num w:numId="14" w16cid:durableId="1877503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21"/>
    <w:rsid w:val="00016144"/>
    <w:rsid w:val="000516B4"/>
    <w:rsid w:val="000E6224"/>
    <w:rsid w:val="00104242"/>
    <w:rsid w:val="00187312"/>
    <w:rsid w:val="001913E3"/>
    <w:rsid w:val="001B78FA"/>
    <w:rsid w:val="001F1E96"/>
    <w:rsid w:val="00255E27"/>
    <w:rsid w:val="00263F61"/>
    <w:rsid w:val="0029646C"/>
    <w:rsid w:val="002D2FA5"/>
    <w:rsid w:val="002D5C1E"/>
    <w:rsid w:val="00356F01"/>
    <w:rsid w:val="003A3056"/>
    <w:rsid w:val="003C1C99"/>
    <w:rsid w:val="003D7C41"/>
    <w:rsid w:val="004A4019"/>
    <w:rsid w:val="004B1BB4"/>
    <w:rsid w:val="004F37C5"/>
    <w:rsid w:val="004F60F5"/>
    <w:rsid w:val="005105CE"/>
    <w:rsid w:val="005836E7"/>
    <w:rsid w:val="005B0402"/>
    <w:rsid w:val="00607384"/>
    <w:rsid w:val="0061213C"/>
    <w:rsid w:val="006233D5"/>
    <w:rsid w:val="006418F0"/>
    <w:rsid w:val="00650520"/>
    <w:rsid w:val="00663590"/>
    <w:rsid w:val="00674D1A"/>
    <w:rsid w:val="0069173E"/>
    <w:rsid w:val="00713B1B"/>
    <w:rsid w:val="00735959"/>
    <w:rsid w:val="00747921"/>
    <w:rsid w:val="00765F52"/>
    <w:rsid w:val="00773FB4"/>
    <w:rsid w:val="00783412"/>
    <w:rsid w:val="007C09EC"/>
    <w:rsid w:val="007E5A89"/>
    <w:rsid w:val="008032AD"/>
    <w:rsid w:val="00895385"/>
    <w:rsid w:val="008A45C6"/>
    <w:rsid w:val="008B1359"/>
    <w:rsid w:val="008D41A8"/>
    <w:rsid w:val="008E24CC"/>
    <w:rsid w:val="009018E4"/>
    <w:rsid w:val="00916337"/>
    <w:rsid w:val="00975CBB"/>
    <w:rsid w:val="009D1885"/>
    <w:rsid w:val="00A12AE2"/>
    <w:rsid w:val="00A31D94"/>
    <w:rsid w:val="00AB340A"/>
    <w:rsid w:val="00AD3B10"/>
    <w:rsid w:val="00AF7444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15B9"/>
    <w:rsid w:val="00C152C3"/>
    <w:rsid w:val="00C1784A"/>
    <w:rsid w:val="00C73534"/>
    <w:rsid w:val="00CD6D2C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C5"/>
  <w15:chartTrackingRefBased/>
  <w15:docId w15:val="{EF394360-18D1-44C5-83A0-FBFCCBFF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paragraph" w:styleId="ListParagraph">
    <w:name w:val="List Paragraph"/>
    <w:basedOn w:val="Normal"/>
    <w:uiPriority w:val="34"/>
    <w:qFormat/>
    <w:rsid w:val="0078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footer" Target="footer1.xml"/><Relationship Id="rId21" Type="http://schemas.openxmlformats.org/officeDocument/2006/relationships/image" Target="media/image6.png"/><Relationship Id="rId34" Type="http://schemas.openxmlformats.org/officeDocument/2006/relationships/hyperlink" Target="https://docs.unity3d.com/560/Documentation/Manual/OpenVRControllers.htm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image" Target="media/image12.png"/><Relationship Id="rId37" Type="http://schemas.openxmlformats.org/officeDocument/2006/relationships/hyperlink" Target="https://mirror-networking.com/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hyperlink" Target="https://store.steampowered.com/app/1782330/Green_Hell_VR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customXml" Target="ink/ink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hyperlink" Target="https://arvrtips.com/vr-interaction-with-objects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s://docs.unity3d.com/Manual/xr_input.html" TargetMode="External"/><Relationship Id="rId38" Type="http://schemas.openxmlformats.org/officeDocument/2006/relationships/hyperlink" Target="https://github.com/VeriorPies/ParrelSyn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0250016\Downloads\SETU_-_Technical_Design_Document_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8:41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24575,'0'-3'0,"1"1"0,-1 0 0,1 0 0,-1-1 0,1 2 0,0-1 0,0 0 0,0 1 0,0-2 0,0 1 0,0 1 0,1-1 0,-1 1 0,0 0 0,1-2 0,-1 2 0,1 0 0,-1 0 0,1 0 0,0 0 0,-1-1 0,1 2 0,0-1 0,2 0 0,50-17 0,-47 16 0,0 1 0,14-6 0,0 3 0,0-1 0,0 2 0,1 2 0,21-1 0,-39 2 0,1 0 0,-1 2 0,1-2 0,-1 1 0,1 1 0,-1-1 0,0 0 0,2 1 0,-2 1 0,0-1 0,0 0 0,0 2 0,-1-2 0,1 1 0,0 1 0,-1-1 0,0 0 0,0 1 0,0 0 0,0 0 0,0 0 0,-1 1 0,0-1 0,1 1 0,-1-1 0,-1 1 0,1-1 0,-1 2 0,2 6 0,-2-6 0,1-1 0,-1 1 0,-1 0 0,1-1 0,-1 1 0,0 0 0,0 0 0,0 0 0,-1 0 0,0-1 0,0 1 0,0-1 0,0 1 0,-1 0 0,-4 8 0,4-10 0,0-1 0,0 1 0,-1-2 0,0 1 0,1 1 0,-1-2 0,0 0 0,0 1 0,-1 0 0,1-1 0,0-1 0,-1 1 0,1-1 0,-1 2 0,1-2 0,-1 0 0,0 0 0,0-1 0,0 1 0,0-1 0,-7 0 0,-36 5 0,13-1 0,29-5 0,16-2 0,0 0 0,2 1 0,-2 0 0,1 1 0,0 1 0,-1 0 0,1 0 0,0 1 0,0 1 0,0 0 0,-1 1 0,1 1 0,-1 0 0,20 9 0,-17-5-195,1 0 0,-1-3 0,1 1 0,0 0 0,2-3 0,29 5 0,-36-7-6631</inkml:trace>
  <inkml:trace contextRef="#ctx0" brushRef="#br0" timeOffset="974.88">776 0 24575,'-1'7'0,"-1"-2"0,1 2 0,-1-1 0,0 1 0,0-2 0,-1 1 0,0-1 0,0 1 0,0 0 0,0-1 0,-1 0 0,0 0 0,1 0 0,-2-1 0,-6 7 0,4-5 0,1 1 0,0 1 0,0 0 0,0 0 0,-6 12 0,12-20 0,0 1 0,0 0 0,0-1 0,0 1 0,0-1 0,0 2 0,0-1 0,0-1 0,0 1 0,1 0 0,-1-1 0,0 1 0,0-1 0,1 1 0,-1-1 0,0 1 0,0-1 0,1 1 0,-1-1 0,1 2 0,-1-2 0,1 1 0,-1-1 0,0 1 0,1-1 0,-1 0 0,1 1 0,0-1 0,-1 0 0,1 1 0,-1-1 0,1 0 0,-1 0 0,1 0 0,0 0 0,-1 1 0,1-1 0,0 0 0,-1 0 0,3 0 0,31 6 0,-29-5 0,130 6-1365,-104-7-5461</inkml:trace>
  <inkml:trace contextRef="#ctx0" brushRef="#br0" timeOffset="1486.37">916 87 24575,'-2'2'0,"-3"6"0,-1 4 0,-1 4 0,-1 3 0,-1 1 0,1 2 0,1 0 0,0 1 0,3-3 0,2-2 0,-1-1 0,0-2 0,-1 4 0,-1 4 0,1 2 0,1 1 0,1-6-8191</inkml:trace>
  <inkml:trace contextRef="#ctx0" brushRef="#br0" timeOffset="2035.98">1056 199 24575,'2'0'0,"3"0"0,3 0 0,4 0 0,7 0 0,7-2 0,2-1 0,5-1 0,1 2 0,0 1 0,-1 0 0,-7 0-8191</inkml:trace>
  <inkml:trace contextRef="#ctx0" brushRef="#br0" timeOffset="2847.95">1590 115 24575,'-2'0'0,"-1"1"0,0 0 0,0 0 0,1 0 0,-1 0 0,0 1 0,1 0 0,-1-1 0,1 1 0,0 0 0,-1 1 0,1-1 0,0 0 0,0 0 0,0 1 0,-2 2 0,-25 46 0,26-48 0,2 0 0,-1 0 0,1 0 0,0 1 0,0-1 0,0 1 0,0-1 0,0 0 0,1 1 0,-1-1 0,1 0 0,0 2 0,0-2 0,0 1 0,0-1 0,1 0 0,-1 1 0,3 6 0,-2-8 0,1 0 0,0 1 0,1-1 0,-1 0 0,0 0 0,0 1 0,0-1 0,0-1 0,1 1 0,-1-1 0,0 1 0,1-1 0,-1 1 0,1-2 0,0 1 0,-1 0 0,1 0 0,0-1 0,0 0 0,-1 1 0,5-1 0,-2 0 0,0 2 0,0-2 0,0 0 0,0 0 0,0 0 0,1 0 0,-1-2 0,0 1 0,9-3 0,-10 2 0,-1-1 0,0 1 0,0-1 0,-1 0 0,1 1 0,0-1 0,-1-1 0,1 1 0,-1 0 0,0-1 0,0 1 0,0 0 0,-1-1 0,2-4 0,3-4-116,16-45 366,-21 54-308,-1 1 1,1 0-1,-1 0 0,0 0 1,1 0-1,-1 0 0,0 0 1,0-1-1,0 1 0,-1 1 1,1-1-1,0-1 1,-1 1-1,1 0 0,-1 1 1,1-1-1,-1-1 0,0 2 1,0-1-1,0 1 0,0-1 1,0 0-1,0 0 0,0 1 1,-4-2-1,-3-4-6768</inkml:trace>
  <inkml:trace contextRef="#ctx0" brushRef="#br0" timeOffset="3627.82">1985 44 24575,'-28'27'0,"20"-20"0,0-1 0,1 2 0,-2 0 0,-9 16 0,16-22 0,1 0 0,0 1 0,0-1 0,0 0 0,0 0 0,0 2 0,0-2 0,1 0 0,-1 0 0,1 2 0,-1-2 0,1 2 0,0-2 0,0 0 0,0 1 0,0 0 0,0-1 0,1 1 0,-1 0 0,1-1 0,0 1 0,-1-1 0,1 1 0,2 3 0,-1-2 0,-1-1 0,1 1 0,0-1 0,0 0 0,0 1 0,0-2 0,0 1 0,0 0 0,1 0 0,-1-1 0,2 0 0,-1 1 0,-1-1 0,1 0 0,5 3 0,-1-4 0,0 1 0,0-1 0,0 0 0,0-1 0,0 0 0,11-1 0,52-2-1365,-59-1-5461</inkml:trace>
  <inkml:trace contextRef="#ctx0" brushRef="#br0" timeOffset="4194.32">2100 171 24575,'-2'0'0,"-3"2"0,-4 4 0,2 3 0,-2 2 0,-1 2 0,2 1 0,-1 1 0,2 0 0,2-1 0,1 1 0,2-1 0,2 1 0,-1-1 0,2-2-8191</inkml:trace>
  <inkml:trace contextRef="#ctx0" brushRef="#br0" timeOffset="4843.92">2380 214 24575,'2'0'0,"3"0"0,3 0 0,2 0 0,1 0 0,3 0 0,1 0 0,1 0 0,-3 0-8191</inkml:trace>
  <inkml:trace contextRef="#ctx0" brushRef="#br0" timeOffset="7120.26">2725 143 24575,'0'-2'0,"0"1"0,1-2 0,0 1 0,-1 1 0,1-1 0,0 1 0,0-2 0,0 2 0,0 0 0,0-1 0,0 1 0,0 0 0,0-1 0,1 1 0,-1 0 0,0 0 0,1 0 0,3-2 0,34-20 0,-25 15 0,-6 4 0,1-1 0,2 2 0,-2-1 0,0 1 0,1 1 0,-1 0 0,20-2 0,-25 4 0,-1-1 0,0 1 0,1 0 0,0 0 0,0 1 0,-1-1 0,0 1 0,1-1 0,-1 1 0,0 1 0,1 0 0,-1-1 0,0 0 0,0 1 0,0 1 0,0-1 0,0-1 0,-1 2 0,1 0 0,0-1 0,-1 1 0,0-1 0,0 2 0,1-1 0,2 6 0,-4-5 0,0-2 0,-1 1 0,1 1 0,-1-2 0,0 1 0,1 1 0,-1-1 0,-1 0 0,1 0 0,0 0 0,0 0 0,-1 1 0,0-2 0,-1 6 0,-19 47 0,2-4 0,18-47 0,-1 0 0,0 0 0,0-1 0,0 1 0,0 0 0,-1 0 0,1-1 0,-1 0 0,0 0 0,1 0 0,-2-1 0,0 2 0,1-2 0,0 0 0,0 1 0,-1-1 0,0 0 0,1-1 0,-1 0 0,0 2 0,1-2 0,-1-1 0,0 1 0,0 0 0,0-1 0,0 0 0,0 0 0,0 0 0,1-1 0,-1 1 0,0-1 0,0 0 0,-1-1 0,2 1 0,-1 0 0,0-1 0,-3-3 0,14 3 0,0 1 0,2-1 0,-2 1 0,1-1 0,9 1 0,-8 2 0,1 1 0,0 0 0,0 0 0,1 2 0,-2-1 0,13 6 0,21 8 0,72 15-1365,-83-21-5461</inkml:trace>
  <inkml:trace contextRef="#ctx0" brushRef="#br0" timeOffset="8348.18">3373 142 24575,'-4'0'0,"1"1"0,0-1 0,-1 1 0,1 0 0,0 0 0,0 0 0,0 1 0,-1 0 0,1-1 0,1 1 0,-1 1 0,0-1 0,0 0 0,1 0 0,-1 1 0,1 0 0,-2-1 0,2 2 0,0-1 0,0-1 0,0 2 0,1-1 0,-3 6 0,2-5 0,0 1 0,1-1 0,-1 1 0,1 1 0,0-2 0,0 1 0,0 0 0,1 0 0,-1 0 0,1 0 0,0-1 0,0 2 0,1-2 0,0 2 0,-1-1 0,1-1 0,3 11 0,-2-13 0,-1-1 0,0 1 0,1 1 0,-1-2 0,1 1 0,-1-1 0,1 0 0,0 2 0,0-2 0,-1 0 0,2 0 0,-1 0 0,0 0 0,0 0 0,0-1 0,0 1 0,0-1 0,0 2 0,1-2 0,-1 0 0,0 0 0,0 1 0,0-2 0,0 1 0,0 0 0,1 0 0,-1-2 0,0 2 0,0-1 0,0 1 0,0-1 0,0 0 0,3-2 0,-3 3 0,0-1 0,1-1 0,-1 1 0,0-1 0,0 1 0,1 0 0,-1-2 0,0 2 0,0-1 0,-1 0 0,1 1 0,0-2 0,0 1 0,-1 0 0,2 0 0,-2-2 0,0 2 0,0 0 0,0 0 0,0-2 0,0 2 0,0-1 0,0 0 0,-1 1 0,1-1 0,-1-1 0,0 2 0,0-1 0,0-3 0,0 3-59,-1 0 0,1 0-1,-1 1 1,0-2-1,0 1 1,0 1 0,0 0-1,0-2 1,0 2 0,-2 0-1,2-2 1,-1 2 0,0 0-1,1 0 1,-1-1 0,0 1-1,0 1 1,0-1-1,-1-1 1,1 2 0,0 0-1,-5-3 1,-3 1-6767</inkml:trace>
  <inkml:trace contextRef="#ctx0" brushRef="#br0" timeOffset="9742.12">3550 129 24575,'0'-2'0,"0"1"0,0 0 0,1-1 0,-1 1 0,0-1 0,0 1 0,1 0 0,-1-1 0,1 1 0,0 0 0,-1 0 0,1-1 0,0 1 0,-1 0 0,1 0 0,0 0 0,0 0 0,0 0 0,0 0 0,0-1 0,0 2 0,3-2 0,32-11 0,-23 12 0,1-1 0,-1 1 0,22 4 0,-32-2 0,0 0 0,-1 0 0,1 0 0,0 0 0,-1 0 0,1 0 0,0 2 0,-1-2 0,0 1 0,1 0 0,-1 1 0,0-1 0,0 0 0,0 0 0,0 1 0,0 0 0,-1-1 0,1 2 0,-1-2 0,1 1 0,-1-1 0,0 2 0,1-1 0,-1 1 0,0-2 0,-1 1 0,1 1 0,-1-1 0,0 0 0,0 6 0,1-3 0,-1-1 0,0 0 0,0 1 0,0-2 0,-1 2 0,0-2 0,0 2 0,0-1 0,-1 0 0,0 0 0,1 0 0,-1 0 0,0-1 0,0 1 0,-1-1 0,1 1 0,-1-1 0,-6 6 0,1-4 0,0 0 0,0-2 0,-1 0 0,0 0 0,-17 4 0,16-4 0,23-1 19,2 0-1,-2 1 1,0 0-1,0 2 1,-1-1-1,20 12 1,43 17-1514,-54-28-5331</inkml:trace>
  <inkml:trace contextRef="#ctx0" brushRef="#br0" timeOffset="11082.95">3923 114 24575,'60'-7'0,"-47"5"0,1-1 0,0 2 0,23 1 0,-25 1 0,-1 1 0,1 0 0,-1 0 0,0 0 0,0 2 0,12 5 0,-21-8 0,0 0 0,0 0 0,-1 0 0,1 0 0,0 0 0,-1 2 0,1-2 0,-1 0 0,0 1 0,1-1 0,-1 2 0,0-1 0,0-1 0,0 1 0,0 0 0,0 1 0,0 1 0,0-1 0,-1 0 0,0 0 0,0 1 0,0-1 0,0 0 0,0 0 0,0 0 0,-1 0 0,0 1 0,1-1 0,-1-1 0,0 2 0,0-1 0,-1-1 0,-1 6 0,1-4 0,0-1 0,-1 0 0,1 1 0,0-1 0,-1-1 0,0 2 0,0-2 0,1 1 0,-1 0 0,-1-1 0,0 0 0,1 0 0,0 0 0,-1 0 0,1-1 0,-1 0 0,1 0 0,-1 0 0,0 0 0,1-1 0,-1 2 0,0-2 0,1 0 0,-1 0 0,-4-2 0,-42 9 0,61-2 0,-1-1 0,2 1 0,-2 0 0,-1 1 0,13 9 0,-21-13-3,0-1-1,1 1 1,-1 1-1,0-1 1,0 0-1,-1 0 1,1 1-1,0-1 1,-1 0-1,1 0 1,-1 1-1,1-1 1,-1 0-1,0 0 1,0 1-1,0-1 1,0 0-1,0 0 1,-1 1-1,1 0 1,-1-1-1,0 4 1,-1-2 23,-1 1 0,1 0 0,-1 0 0,1-2 0,-1 2 0,0-1 0,-1 0 0,1 0 0,-8 6 0,4-4-155,-1 1 0,-1-2 0,1 0 0,0-1 0,0 1 0,-1-1 0,0 0 0,0-1 0,0-1 0,-12 3 0,11-5-6691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6:28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8:22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24575,'0'21'0,"-1"-11"0,1 0 0,0-1 0,1 1 0,0 0 0,0-1 0,5 16 0,-5-23 0,0 1 0,1-1 0,-1 0 0,1 1 0,-1-1 0,1 0 0,0 0 0,-1 0 0,1 0 0,0-1 0,1 1 0,-1 0 0,0-1 0,0 1 0,1-1 0,-1 0 0,0 0 0,1 0 0,0 0 0,-1 0 0,1-1 0,-1 1 0,1-1 0,0 1 0,-1-1 0,1 0 0,0 0 0,4-1 0,-1 1 5,-1 0 1,1 0-1,0-1 0,-1 0 0,1 0 0,-1 0 1,1-1-1,-1 1 0,1-1 0,-1-1 1,0 1-1,0-1 0,0 0 0,0 0 0,-1 0 1,1-1-1,-1 0 0,0 0 0,0 0 0,0 0 1,-1 0-1,4-6 0,-3 3-104,-1-1 0,1 1 0,-2-1 0,1 0 0,-1 0 0,0 0 0,-1 0 0,0 0 0,0 0 0,-1 0 0,0 0 0,0-1 0,-1 1 0,-2-13 0,0 5-6727</inkml:trace>
  <inkml:trace contextRef="#ctx0" brushRef="#br0" timeOffset="1182.13">492 52 24575,'-45'-11'0,"42"9"0,-1 0 0,1 1 0,-1-1 0,0 1 0,0 0 0,0 0 0,0 0 0,0 1 0,1-1 0,-1 1 0,0 0 0,0 0 0,0 0 0,0 1 0,0 0 0,0-1 0,-5 3 0,8-2 0,-1 0 0,1 1 0,0-1 0,0 1 0,0-1 0,0 1 0,0-1 0,1 1 0,-1 0 0,0-1 0,1 1 0,-1 0 0,1 0 0,0-1 0,-1 1 0,1 0 0,0 0 0,0 0 0,0-1 0,0 1 0,1 0 0,-1 0 0,0 0 0,1-1 0,-1 1 0,1 0 0,0-1 0,-1 1 0,1 0 0,0-1 0,0 1 0,0-1 0,0 0 0,0 1 0,3 1 0,1 4 0,0 0 0,1-1 0,0 1 0,0-1 0,13 10 0,-9-10 0,-1 0 0,-1 1 0,1 0 0,-1 1 0,0 0 0,12 17 0,-18-22 0,0 0 0,0-1 0,-1 1 0,1 0 0,-1 0 0,1 0 0,-1 0 0,0 0 0,-1 1 0,1-1 0,0 0 0,-1 0 0,0 1 0,0-1 0,0 0 0,0 1 0,0-1 0,-1 0 0,1 0 0,-1 1 0,0-1 0,0 0 0,0 0 0,0 0 0,-1 0 0,1 0 0,-4 4 0,3-5 0,0 0 0,0 0 0,0-1 0,0 1 0,0-1 0,-1 1 0,1-1 0,-1 0 0,1 0 0,-1 0 0,1 0 0,-1 0 0,0-1 0,1 1 0,-1-1 0,0 0 0,-3 0 0,-56-2 0,36 0 0,-14-3-1365,31 2-5461</inkml:trace>
  <inkml:trace contextRef="#ctx0" brushRef="#br0" timeOffset="1725.01">681 178 24575,'0'2'0,"-2"3"0,-1 3 0,1 4 0,-1 3 0,2 2 0,0 1 0,0-1 0,-1-3 0,-1-2 0,1 0 0</inkml:trace>
  <inkml:trace contextRef="#ctx0" brushRef="#br0" timeOffset="2030.79">706 2 24575,'0'-2'0</inkml:trace>
  <inkml:trace contextRef="#ctx0" brushRef="#br0" timeOffset="2998.76">894 177 24575,'21'0'0,"0"-1"0,0-1 0,24-5 0,-40 6 0,-1 1 0,0-1 0,0 0 0,0 0 0,0-1 0,0 1 0,-1-1 0,1 0 0,0 0 0,-1 0 0,1 0 0,-1-1 0,0 1 0,0-1 0,0 0 0,0 0 0,0 0 0,0 0 0,-1-1 0,0 1 0,1-1 0,-1 1 0,2-7 0,-4 6 0,0 0 0,0 0 0,-1 0 0,1 0 0,-1 0 0,0 0 0,0 0 0,0 0 0,0 1 0,-1-1 0,1 0 0,-1 1 0,0-1 0,0 1 0,-1-1 0,1 1 0,-1 0 0,1 0 0,-1 0 0,0 0 0,0 1 0,-1-1 0,1 1 0,0 0 0,-1 0 0,-6-3 0,8 3 0,-1 1 0,1-1 0,-1 1 0,0-1 0,0 1 0,1 0 0,-1 0 0,0 0 0,0 1 0,0-1 0,0 1 0,0 0 0,0-1 0,-1 1 0,1 1 0,0-1 0,0 0 0,0 1 0,0-1 0,0 1 0,0 0 0,1 0 0,-1 0 0,0 1 0,0-1 0,1 1 0,-1-1 0,1 1 0,-1 0 0,1 0 0,-1 0 0,1 0 0,0 0 0,0 1 0,-2 3 0,-5 14 0,1 1 0,1 1 0,1-1 0,-5 28 0,10-42 8,0-1-1,0 1 1,1-1-1,0 1 1,0-1-1,0 0 1,1 1-1,0-1 1,1 1-1,-1-1 1,1 0-1,0 0 1,0 0-1,1 0 1,6 11-1,-6-14-62,-1 0 0,1 1 0,0-2 0,0 1 0,0 0 0,0 0 0,1-1 0,-1 0 0,1 0 0,-1 0 0,1 0 0,0 0 0,0-1 0,0 1 0,0-1 0,0 0 0,0 0 0,0-1 0,0 1 0,0-1 0,0 0 0,0 0 0,0 0 0,0-1 0,1 1 0,3-2 0,3-1-6771</inkml:trace>
  <inkml:trace contextRef="#ctx0" brushRef="#br0" timeOffset="4006.73">1373 90 24575,'-9'0'0,"-1"0"0,1 1 0,-1 0 0,1 1 0,-1 0 0,1 0 0,0 1 0,0 0 0,-9 4 0,12-4 0,1 1 0,0-1 0,0 1 0,0 0 0,1 0 0,0 0 0,-1 1 0,1 0 0,1-1 0,-1 1 0,1 1 0,-1-1 0,2 0 0,-1 1 0,-2 7 0,4-10 3,-1 0 1,1 0-1,0 0 0,1 0 0,-1 0 1,0 0-1,1 0 0,0 1 0,0-1 1,0 0-1,0 0 0,0 0 0,1 0 1,-1 1-1,1-1 0,0 0 0,0 0 1,0 0-1,0 0 0,1-1 0,-1 1 0,1 0 1,0 0-1,0-1 0,0 1 0,0-1 1,0 0-1,0 1 0,1-1 0,-1 0 1,1 0-1,-1-1 0,1 1 0,0 0 1,0-1-1,5 3 0,1-1-127,0 0 0,-1-1 1,2 1-1,-1-2 0,0 1 0,0-1 1,0-1-1,1 1 0,-1-2 0,0 1 1,18-4-1,-16 1-6702</inkml:trace>
  <inkml:trace contextRef="#ctx0" brushRef="#br0" timeOffset="4615.79">1674 2 24575,'-3'6'0,"0"-1"0,1 0 0,0 1 0,0 0 0,0-1 0,1 1 0,0 0 0,0 0 0,0 0 0,1 10 0,-3 11 0,-8 9 0,8-29 0,1 0 0,0 0 0,0 1 0,0-1 0,1 0 0,-1 15 0,3-22 0,-1 1 0,1 0 0,-1 0 0,0 0 0,1 0 0,-1 0 0,1-1 0,0 1 0,-1 0 0,1 0 0,0-1 0,-1 1 0,1 0 0,0-1 0,0 1 0,0-1 0,-1 1 0,1-1 0,0 0 0,0 1 0,0-1 0,0 0 0,0 1 0,0-1 0,0 0 0,0 0 0,0 0 0,0 0 0,0 0 0,0 0 0,0 0 0,0 0 0,0 0 0,-1-1 0,1 1 0,0 0 0,0-1 0,0 1 0,0 0 0,1-2 0,48-17 0,-42 15 0,122-49-1365,-118 47-5461</inkml:trace>
  <inkml:trace contextRef="#ctx0" brushRef="#br0" timeOffset="4950.6">1724 203 24575,'0'3'0,"0"2"0,0 2 0,2 5 0,1 3 0,0 2 0,1 3 0,2 2 0,3 2 0,2-1 0,0-2 0,2-5 0,-3-5-8191</inkml:trace>
  <inkml:trace contextRef="#ctx0" brushRef="#br0" timeOffset="5336.92">1977 253 24575,'0'2'0,"0"5"0,0 6 0,0 2 0,0 4 0,0 0 0,0-1 0,0-1 0,0-4-8191</inkml:trace>
  <inkml:trace contextRef="#ctx0" brushRef="#br0" timeOffset="5641.23">1977 102 24575,'2'0'0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8:13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87 104 24575,'-1'79'0,"-1"-28"0,2 0 0,2 0 0,11 61 0,-108-384 0,93 266 0,1 1 0,0-1 0,1 0 0,0 1 0,0-1 0,0 1 0,0-1 0,1 1 0,0 0 0,1-1 0,-1 0 0,1 1 0,-1 0 0,2 0 0,-1 0 0,0-1 0,2 2 0,-1-1 0,0 1 0,0-1 0,2 1 0,-2 1 0,1-2 0,1 2 0,-1-1 0,1 1 0,9-6 0,-7 4 0,2 1 0,-1-1 0,0 2 0,0 0 0,1-1 0,0 2 0,-1 0 0,2-1 0,-1 2 0,-1 0 0,2 0 0,-1 1 0,1 0 0,-2 0 0,1 1 0,1 0 0,10 3 0,-18-3 0,0-1 0,1 1 0,-1 0 0,0 0 0,1 0 0,-1 2 0,-1-2 0,2 0 0,-1 1 0,-1-1 0,2 1 0,-2 0 0,1 0 0,-1 0 0,0-1 0,1 1 0,0 1 0,-1-1 0,-1 0 0,1 0 0,0 1 0,1-1 0,-2 0 0,1 2 0,-1-2 0,0 0 0,0 0 0,1 1 0,-1 0 0,-1-1 0,1 1 0,0-1 0,0 0 0,-1 0 0,-1 4 0,1 0 0,-1-1 0,1 0 0,-2 0 0,1 1 0,0 0 0,-2-2 0,2 2 0,-2-2 0,1 1 0,-1-1 0,1 1 0,-2-1 0,-8 8 0,-39 11 0,45-20 0,0-1 0,0 0 0,0 2 0,0-1 0,0 0 0,0 2 0,1-1 0,0 1 0,-8 6 0,14-10 0,0-1 0,0 1 0,-1-1 0,1 2 0,0-1 0,0-1 0,0 1 0,0-1 0,0 1 0,0 0 0,0-1 0,0 1 0,1-1 0,-1 1 0,0 0 0,0-1 0,0 2 0,1-2 0,-1 1 0,0-1 0,0 1 0,1 0 0,-1-1 0,1 0 0,-1 1 0,0-1 0,2 1 0,-2-1 0,1 1 0,-1-1 0,1 0 0,0 1 0,27 17 0,-21-13 0,19 14-10,-1 1 0,0 2 0,28 31 0,-11-9-1315,-24-27-5501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8:08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96 631 24575,'14'-10'0,"1"2"0,-1-3 0,-2 1 0,2-1 0,-2 0 0,0-2 0,-1 0 0,0 1 0,-1-2 0,-1-1 0,9-14 0,7-20 0,40-103 0,-55 122 0,13-54 0,-21 72 0,0 0 0,-1 0 0,0 0 0,-1-1 0,0 1 0,-1 0 0,-3-18 0,4 28 0,-1 0 0,1 0 0,-1 0 0,1 0 0,-1 0 0,0-1 0,0 1 0,0 0 0,0 0 0,0 1 0,0-1 0,0 0 0,-1 1 0,1-1 0,0 1 0,-2-1 0,2 1 0,-1-1 0,0 1 0,0-1 0,1 1 0,-1 0 0,0 1 0,0-1 0,0 0 0,0 0 0,0 1 0,0 0 0,-1-1 0,1 1 0,0 0 0,0 0 0,0 0 0,0 0 0,0 0 0,0 0 0,0 0 0,0 1 0,0-1 0,-1 1 0,1 0 0,0 0 0,-3 1 0,-3 3 0,-1-2 0,2 2 0,-1-1 0,1 1 0,-1 1 0,1-1 0,1 1 0,-1 1 0,-7 8 0,2 3 0,2 0 0,-1 1 0,3 0 0,0 0 0,1 1 0,-1 0 0,3 0 0,0 0 0,2 1 0,-4 25 0,3 32 0,5 108 0,1-134 0,7 62 0,-4-75 0,-3 1 0,-2 64 0,-1-102 0,1 0 0,-1 0 0,0 0 0,0 1 0,0-2 0,0 1 0,0 0 0,0 0 0,0-1 0,-1 1 0,1-1 0,-1 1 0,0-1 0,1 0 0,-1 1 0,0 0 0,0-1 0,1 0 0,-4 1 0,-47 20 0,21-10 0,11-3 120,19-9-159,1 1 0,-1-1 0,1 0 0,-1 0 0,1 0 0,-2 0-1,2-1 1,-1 1 0,1 0 0,-1 0 0,1 0 0,-1 0 0,1 0 0,-1-1 0,1 1 0,0 0 0,-1 0 0,1-1 0,-1 1-1,1 0 1,0-1 0,-1 1 0,1 0 0,0-1 0,-1 1 0,1 0 0,0-1 0,0 1 0,-1-1 0,1 1 0,0-1-1,0 1 1,0-2 0,0 2 0,-1-1 0,1 1 0,0-1 0,-1-10-6787</inkml:trace>
  <inkml:trace contextRef="#ctx0" brushRef="#br0" timeOffset="503.77">70 670 24575,'2'0'0,"3"0"0,3 0 0,7 0 0,7 0 0,9 0 0,7 0 0,1 0 0,3 0 0,-4 0 0,-9-4 0,-8 2-8191</inkml:trace>
  <inkml:trace contextRef="#ctx0" brushRef="#br0" timeOffset="938.97">489 577 24575,'0'2'0,"0"3"0,-2 4 0,-1 1 0,0 3 0,0 2 0,2 1 0,0 1 0,0-1 0,1-3-8191</inkml:trace>
  <inkml:trace contextRef="#ctx0" brushRef="#br0" timeOffset="1259.03">449 391 24575</inkml:trace>
  <inkml:trace contextRef="#ctx0" brushRef="#br0" timeOffset="2036.07">672 325 24575,'0'4'0,"0"7"0,0 3 0,0 6 0,0 4 0,0 4 0,0 4 0,0-2 0,0 3 0,0-2 0,0-3 0,0-4 0,0-3 0,0-5-8191</inkml:trace>
  <inkml:trace contextRef="#ctx0" brushRef="#br0" timeOffset="2419.12">830 523 24575,'0'2'0,"0"4"0,0 2 0,0 3 0,-2 0 0,-1 3 0,-1-1 0,0 1 0,0-2-8191</inkml:trace>
  <inkml:trace contextRef="#ctx0" brushRef="#br0" timeOffset="2724.12">844 353 24575,'2'0'0</inkml:trace>
  <inkml:trace contextRef="#ctx0" brushRef="#br0" timeOffset="3713.55">975 326 24575,'0'229'0,"0"-252"0,0-1 0,1 1 0,2 0 0,9-42 0,-11 59 0,1-1 0,0 2 0,2-1 0,-2 0 0,1 1 0,0 0 0,0 0 0,1-1 0,0 1 0,0 1 0,0 0 0,1-2 0,-1 3 0,1-1 0,1 0 0,-1 1 0,0-1 0,0 1 0,0 0 0,1 1 0,0 0 0,0 0 0,8-2 0,9-3 0,-13 4 0,-1 0 0,2 1 0,-1-1 0,1 2 0,-1 0 0,1 0 0,-1 1 0,15 1 0,-24-1 0,0 0 0,1 0 0,-1 1 0,0-1 0,0 1 0,0-1 0,0 1 0,0-1 0,0 1 0,0 0 0,0-1 0,1 1 0,-1 0 0,0 0 0,0 0 0,0 0 0,0 0 0,-1 0 0,1 0 0,0 0 0,-1 0 0,1 0 0,-1 1 0,1-1 0,-1 0 0,0 1 0,1-1 0,-1 0 0,0 0 0,0 0 0,0 1 0,0-1 0,0 0 0,0 0 0,0 1 0,0-1 0,0 0 0,-1 0 0,1 1 0,0 0 0,-1-1 0,1 0 0,-1 0 0,-1 2 0,0 2 0,-1-1 0,-1 2 0,1-2 0,0 1 0,-1-1 0,0 1 0,0-2 0,-8 7 0,-24 16 0,-40 37 0,71-61-76,1 1 1,0-1-1,0 1 0,0-1 0,0 0 0,-1-1 0,0 2 0,1-2 1,-1 0-1,0 0 0,0 0 0,0-1 0,1 0 0,-1 0 1,0 0-1,0 0 0,-8-2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7:39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252 151 24575,'-54'-5'0,"47"3"0,0 1 0,0 0 0,0 0 0,0 1 0,0 0 0,0 0 0,0 1 0,-1 0 0,1 0 0,0 0 0,0 1 0,1 0 0,-14 6 0,14-4 0,-1 0 0,1 0 0,0 1 0,0 0 0,0 0 0,1 1 0,-1-1 0,2 1 0,-1 0 0,0 1 0,1-1 0,0 1 0,1 0 0,0 0 0,-4 10 0,6-14 0,0 1 0,1-1 0,-1 0 0,1 1 0,-1-1 0,1 0 0,0 1 0,0-1 0,1 1 0,-1-1 0,1 0 0,0 1 0,0-1 0,0 0 0,0 0 0,0 0 0,1 0 0,-1 0 0,1 0 0,0 0 0,0 0 0,0 0 0,0-1 0,0 1 0,1-1 0,-1 0 0,1 0 0,0 0 0,-1 0 0,1 0 0,0 0 0,0-1 0,0 1 0,1-1 0,-1 0 0,0 0 0,4 1 0,16 4 0,0-1 0,0 0 0,1-2 0,35 1 0,97-9 0,-122 1-1365,-19 1-5461</inkml:trace>
  <inkml:trace contextRef="#ctx0" brushRef="#br0" timeOffset="1050.85">655 227 24575,'-8'0'0,"1"1"0,-1 0 0,1 0 0,-1 0 0,1 1 0,0 1 0,0-1 0,0 1 0,-10 5 0,15-7 0,0 1 0,0-1 0,0 0 0,0 0 0,0 1 0,0-1 0,1 1 0,-1 0 0,0-1 0,1 1 0,-1 0 0,1 0 0,0 0 0,0 0 0,-1 0 0,2 0 0,-1 1 0,0-1 0,0 0 0,1 0 0,-1 1 0,1-1 0,-1 0 0,1 1 0,0-1 0,0 1 0,0-1 0,0 0 0,1 1 0,-1-1 0,1 0 0,-1 1 0,1-1 0,1 3 0,-1-3 0,1 0 0,0 1 0,-1-1 0,1 0 0,0 0 0,0 0 0,0-1 0,0 1 0,1 0 0,-1-1 0,0 1 0,1-1 0,-1 0 0,1 0 0,-1 0 0,1 0 0,0 0 0,-1 0 0,1-1 0,0 0 0,4 1 0,67 0 0,-54-2 0,-16 1 0,1 0 0,-1-1 0,0 1 0,0-1 0,1 0 0,-1 0 0,0-1 0,0 1 0,0-1 0,0 0 0,-1 0 0,1 0 0,0 0 0,-1-1 0,0 0 0,1 1 0,-1-1 0,0 0 0,0-1 0,-1 1 0,1 0 0,-1-1 0,1 0 0,-1 1 0,0-1 0,-1 0 0,1 0 0,-1 0 0,1 0 0,-1 0 0,-1-1 0,2-5 0,-2 9 0,-1 0 0,1-1 0,-1 1 0,1 0 0,-1-1 0,0 1 0,1 0 0,-1 0 0,0 0 0,0 0 0,0 0 0,1 0 0,-1 0 0,0 0 0,-1 0 0,1 0 0,0 0 0,0 1 0,0-1 0,0 0 0,-1 1 0,1-1 0,0 1 0,-1-1 0,1 1 0,0 0 0,-1-1 0,-2 1 0,-50-7 0,39 6 0,3 0-1365,1 0-5461</inkml:trace>
  <inkml:trace contextRef="#ctx0" brushRef="#br0" timeOffset="2395.76">1082 177 24575,'-15'0'0,"0"1"0,0 0 0,1 1 0,-1 1 0,1 0 0,-18 7 0,27-9 0,0 1 0,1 0 0,-1 0 0,1 0 0,0 1 0,0 0 0,0 0 0,0 0 0,0 0 0,1 0 0,-1 1 0,1-1 0,0 1 0,0 0 0,0 0 0,1 1 0,-1-1 0,1 0 0,0 1 0,0-1 0,0 1 0,-1 9 0,3-11 0,0-1 0,1 1 0,-1 0 0,1 0 0,-1-1 0,1 1 0,0 0 0,0 0 0,0-1 0,0 1 0,1-1 0,-1 1 0,1-1 0,-1 0 0,1 0 0,0 0 0,0 0 0,0 0 0,0 0 0,0 0 0,1 0 0,-1-1 0,0 1 0,1-1 0,-1 0 0,1 0 0,0 1 0,4 0 0,3 2 0,1 0 0,-1-1 0,1 0 0,0-1 0,0 0 0,11 0 0,3-1 0,-1-2 0,44-6 0,-61 6 0,0 0 0,1-1 0,-1 0 0,0 0 0,-1-1 0,1 0 0,0 0 0,-1 0 0,1-1 0,-1 0 0,0 0 0,-1-1 0,10-9 0,-12 10 0,0 0 0,-1 0 0,0-1 0,1 1 0,-2-1 0,1 0 0,0 1 0,-1-1 0,0 0 0,0 0 0,-1 0 0,1 0 0,-1 0 0,0 0 0,-1-5 0,1 7 0,0 1 0,0 0 0,-1-1 0,1 1 0,-1 0 0,1 0 0,-1-1 0,0 1 0,0 0 0,0 0 0,0 0 0,0 0 0,-1 0 0,1 0 0,-1 0 0,1 0 0,-1 1 0,1-1 0,-1 0 0,0 1 0,0 0 0,0-1 0,0 1 0,0 0 0,0 0 0,0 0 0,0 0 0,-1 0 0,1 1 0,0-1 0,-1 1 0,-2-1 0,-46 2-1365,40 0-5461</inkml:trace>
  <inkml:trace contextRef="#ctx0" brushRef="#br0" timeOffset="5672.65">1421 140 24575,'2'-5'0,"1"0"0,0 0 0,0 0 0,1 1 0,-1-1 0,1 1 0,0 0 0,0 0 0,0 0 0,7-4 0,-5 3 0,5-4 0,1 0 0,0 1 0,0 0 0,0 0 0,1 2 0,0-1 0,0 2 0,1-1 0,0 2 0,23-5 0,-34 9 0,-1 0 0,1 0 0,-1 1 0,1-1 0,-1 1 0,1 0 0,-1 0 0,0 0 0,1 0 0,-1 0 0,0 0 0,0 0 0,0 1 0,0-1 0,0 1 0,0-1 0,0 1 0,0 0 0,-1 0 0,1 0 0,-1 0 0,1 0 0,-1 0 0,0 0 0,0 1 0,0-1 0,0 0 0,0 1 0,0-1 0,-1 1 0,1-1 0,-1 1 0,1 2 0,1 12 0,0 0 0,-1 1 0,-1 26 0,0-35 0,-1-2 0,1-1 0,-1 1 0,-1-1 0,1 0 0,-1 1 0,0-1 0,0 0 0,-1 0 0,0 0 0,0-1 0,0 1 0,-1-1 0,0 1 0,0-1 0,0 0 0,-1-1 0,0 1 0,1-1 0,-2 0 0,1 0 0,0-1 0,-1 1 0,0-1 0,1 0 0,-1-1 0,0 1 0,-1-1 0,1 0 0,0-1 0,0 0 0,-1 0 0,1 0 0,-1-1 0,1 1 0,-1-2 0,1 1 0,-1-1 0,-11-2 0,18 3 0,0 0 0,0 0 0,0-1 0,0 1 0,0 0 0,0 0 0,0 0 0,0 0 0,0 0 0,0 0 0,1 0 0,-1 0 0,0 0 0,0 0 0,0 0 0,0 0 0,0 0 0,0-1 0,0 1 0,0 0 0,0 0 0,0 0 0,0 0 0,0 0 0,0 0 0,0 0 0,0 0 0,0 0 0,0 0 0,0-1 0,0 1 0,0 0 0,0 0 0,0 0 0,0 0 0,-1 0 0,1 0 0,0 0 0,0 0 0,0 0 0,0 0 0,0 0 0,0 0 0,0 0 0,0 0 0,0-1 0,0 1 0,0 0 0,0 0 0,0 0 0,0 0 0,-1 0 0,1 0 0,0 0 0,0 0 0,0 0 0,0 0 0,13-3 0,19 4 0,-25 1 0,-1 1 0,0 0 0,0 1 0,0-1 0,0 1 0,-1 0 0,1 1 0,-1-1 0,0 1 0,7 10 0,-8-10 0,0 0 0,0 0 0,1-1 0,-1 1 0,1-1 0,0 0 0,0-1 0,1 1 0,-1-1 0,1 0 0,-1 0 0,1-1 0,0 0 0,9 3 0,-2-4-1365,-2 0-5461</inkml:trace>
  <inkml:trace contextRef="#ctx0" brushRef="#br0" timeOffset="9019.11">2138 51 24575,'-61'-11'0,"51"9"0,1-1 0,-1 1 0,1 1 0,-1 0 0,0 0 0,-15 2 0,22-1 0,0 1 0,0 0 0,0 0 0,0 0 0,0 0 0,1 0 0,-1 1 0,0-1 0,1 1 0,-1 0 0,1 0 0,0 0 0,0 0 0,0 0 0,0 0 0,0 1 0,0-1 0,0 1 0,1-1 0,-1 1 0,1 0 0,0 0 0,-1-1 0,1 1 0,1 0 0,-2 4 0,-9 22 0,-5 25 0,16-54 0,1 1 0,-1-1 0,0 0 0,1 1 0,-1-1 0,0 0 0,0 1 0,1-1 0,-1 0 0,1 1 0,-1-1 0,0 0 0,1 0 0,-1 1 0,1-1 0,-1 0 0,0 0 0,1 0 0,-1 1 0,1-1 0,-1 0 0,1 0 0,-1 0 0,1 0 0,-1 0 0,1 0 0,-1 0 0,1 0 0,-1 0 0,1 0 0,-1-1 0,0 1 0,1 0 0,-1 0 0,1-1 0,26-4 0,-19 3 0,83-7 0,-86 9 0,0 0 0,1 0 0,-1 0 0,1 1 0,-1-1 0,1 1 0,-1 1 0,0-1 0,0 1 0,0 0 0,1 0 0,-2 0 0,1 1 0,5 3 0,-6-1 0,-1-1 0,0 1 0,0 0 0,0 0 0,-1 1 0,1-1 0,-2 0 0,1 1 0,0-1 0,-1 1 0,0 0 0,0 7 0,1 4 0,-1-1 0,-1 1 0,-2 17 0,1-30 0,0-1 0,0 0 0,0 1 0,-1-1 0,1 0 0,-1 0 0,0 0 0,1 0 0,-2 0 0,1-1 0,0 1 0,0-1 0,-1 1 0,1-1 0,-1 0 0,0 0 0,0 0 0,0 0 0,0 0 0,0-1 0,0 1 0,0-1 0,-1 0 0,1 0 0,0 0 0,-1 0 0,1-1 0,-6 1 0,-4 1 0,-1-1 0,1-1 0,0 1 0,0-2 0,0 0 0,-18-4 0,28 4-105,0 0 0,1 0 0,-1 0 0,1 0 0,-1 0 0,1 0 0,0 0 0,-1-1 0,1 0 0,0 1 0,0-1 0,-2-2 0</inkml:trace>
  <inkml:trace contextRef="#ctx0" brushRef="#br0" timeOffset="11120.69">2565 63 24575,'-8'1'0,"0"-1"0,0 1 0,0 1 0,1 0 0,-1 0 0,1 0 0,-1 1 0,1 0 0,0 1 0,0-1 0,0 1 0,1 1 0,-1-1 0,1 1 0,0 0 0,0 1 0,1-1 0,0 1 0,0 0 0,0 0 0,1 1 0,-1 0 0,2-1 0,-1 1 0,1 1 0,0-1 0,0 0 0,1 1 0,0-1 0,0 1 0,1 0 0,-1 14 0,2-20 0,0 0 0,0 0 0,1 0 0,-1 0 0,0 0 0,1 0 0,-1 0 0,1 0 0,0 0 0,-1 0 0,1 0 0,0 0 0,0-1 0,0 1 0,0 0 0,1-1 0,-1 1 0,0-1 0,1 1 0,-1-1 0,3 2 0,0 0 0,1 0 0,-1-1 0,1 0 0,0 0 0,-1 0 0,1-1 0,0 1 0,8 0 0,0 0 0,0-1 0,1 0 0,-1-1 0,1-1 0,25-4 0,-35 4 0,1-1 0,0 1 0,0-1 0,-1 0 0,1 0 0,-1-1 0,0 1 0,1-1 0,-1 0 0,-1 0 0,1 0 0,0-1 0,-1 1 0,1-1 0,-1 0 0,0 0 0,3-5 0,1-6 0,0 0 0,0 0 0,7-31 0,-6 21 0,-7 22 0,0 1 0,0 0 0,0-1 0,-1 0 0,1 1 0,-1-1 0,1 1 0,-1-1 0,0 0 0,0 1 0,0-1 0,0 1 0,-1-1 0,1 0 0,-1 1 0,1-1 0,-1 1 0,0-1 0,0 1 0,0-1 0,0 1 0,0 0 0,-1-1 0,1 1 0,-1 0 0,-3-4 0,0 4 0,1-1 0,-1 1 0,0-1 0,1 1 0,-1 1 0,0-1 0,0 1 0,0 0 0,-1 0 0,1 0 0,0 1 0,-11 0 0,5-1-118,-70 5-1129,66-1-5579</inkml:trace>
  <inkml:trace contextRef="#ctx0" brushRef="#br0" timeOffset="12411.6">2830 0 24575,'23'2'0,"0"0"0,42 11 0,9 1 0,-68-14 0,1 1 0,0 0 0,-1 1 0,1-1 0,-1 1 0,1 1 0,11 5 0,-17-7 0,0 0 0,0 0 0,1 0 0,-1 0 0,0 0 0,0 1 0,0-1 0,0 0 0,0 1 0,-1-1 0,1 1 0,0-1 0,-1 1 0,1-1 0,-1 1 0,1-1 0,-1 1 0,0 0 0,1-1 0,-1 1 0,0 0 0,0-1 0,0 1 0,0-1 0,-1 1 0,1 0 0,0-1 0,-1 1 0,1-1 0,-1 1 0,0-1 0,1 1 0,-1-1 0,0 1 0,0-1 0,0 1 0,-2 1 0,-8 14 0,-1-1 0,0-1 0,-27 26 0,24-26 0,0 1 0,1 0 0,-13 20 0,-46 66-1365,67-93-5461</inkml:trace>
  <inkml:trace contextRef="#ctx0" brushRef="#br0" timeOffset="14298.87">3257 126 24575,'0'-1'0,"1"-1"0,0 1 0,0-1 0,0 1 0,0-1 0,0 1 0,1-1 0,-1 1 0,0 0 0,1 0 0,-1 0 0,1 0 0,-1 0 0,1 0 0,-1 0 0,1 0 0,0 1 0,2-2 0,33-11 0,-34 13 0,1 0 0,-1 0 0,0 1 0,0-1 0,1 1 0,-1 0 0,0-1 0,0 1 0,0 1 0,0-1 0,0 0 0,0 1 0,0 0 0,0-1 0,-1 1 0,1 0 0,-1 0 0,1 1 0,-1-1 0,0 0 0,0 1 0,0 0 0,0-1 0,0 1 0,-1 0 0,1 0 0,-1 0 0,1 0 0,-1 0 0,1 4 0,0-2 0,0 0 0,0 1 0,-1-1 0,0 0 0,0 0 0,0 1 0,0-1 0,-1 1 0,0-1 0,0 0 0,0 1 0,-1-1 0,0 1 0,0-1 0,0 0 0,-1 0 0,0 1 0,-2 5 0,-3-3 0,0 1 0,-1-1 0,1 0 0,-2-1 0,1 0 0,-1 0 0,0-1 0,0 0 0,-1-1 0,1 1 0,-2-2 0,-12 5 0,13-5 0,0-1 0,0 0 0,0 0 0,-11 1 0,19-4 0,1 0 0,-1 1 0,1-1 0,-1 0 0,1 0 0,-1 0 0,1-1 0,0 1 0,-1 0 0,1 0 0,-1-1 0,1 1 0,-1-1 0,1 1 0,0-1 0,-2-1 0,2 1 0,1 0 0,-1 0 0,1 0 0,-1 0 0,1 0 0,0 0 0,-1 0 0,1 0 0,0 0 0,0 0 0,0 0 0,0 0 0,0 0 0,0 0 0,0 0 0,0 0 0,0 0 0,1 0 0,-1 0 0,0 0 0,1 0 0,-1 0 0,0 0 0,1 0 0,0 0 0,-1 0 0,2-1 0,-1 0 0,0 0 0,1 0 0,-1 0 0,1 0 0,-1 0 0,1 0 0,0 0 0,0 1 0,0-1 0,0 1 0,0-1 0,0 1 0,0 0 0,0 0 0,1 0 0,-1 0 0,1 0 0,-1 0 0,0 1 0,1-1 0,-1 1 0,1-1 0,-1 1 0,1 0 0,-1 0 0,1 0 0,0 1 0,-1-1 0,0 1 0,5 0 0,9 4 0,-1 0 0,1 1 0,26 14 0,-5-3 0,-21-13-19,0 0 0,-1-2 0,1 0-1,0-1 1,0 0 0,25-3 0,-1 1-1212,-25 1-5595</inkml:trace>
  <inkml:trace contextRef="#ctx0" brushRef="#br0" timeOffset="15503.25">3710 127 24575,'12'-1'0,"0"-1"0,-1 0 0,1-1 0,-1 0 0,19-9 0,11-2 0,101-37 0,-137 54 0,-7 8 0,-8 15 0,9-24 0,-11 27 0,2 1 0,-7 34 0,11-36 0,-2-1 0,0 0 0,-15 28 0,5-5-1365,15-39-5461</inkml:trace>
  <inkml:trace contextRef="#ctx0" brushRef="#br0" timeOffset="16134.97">3734 442 24575,'339'0'-1365,"-312"0"-5461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7:0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0 541 24575,'231'14'-1365,"-220"-14"-5461</inkml:trace>
  <inkml:trace contextRef="#ctx0" brushRef="#br0" timeOffset="1078.94">626 112 24575,'-1'10'0,"-1"0"0,0-2 0,0 2 0,-1-1 0,-6 15 0,-3 12 0,-31 99 100,25-89-833,-13 63 1,28-96-6094</inkml:trace>
  <inkml:trace contextRef="#ctx0" brushRef="#br0" timeOffset="2318.02">599 152 24575,'1'-2'0,"0"0"0,0 0 0,0 0 0,0-1 0,0 1 0,1 0 0,-1 1 0,1-1 0,0 1 0,-1-2 0,1 2 0,0-1 0,-1 1 0,1 0 0,0-1 0,2 0 0,32-20 0,-22 15 0,0 2 0,-1 0 0,0 1 0,1 1 0,1-1 0,-1 2 0,0 0 0,0 1 0,1 1 0,-1 1 0,27 3 0,-38-3 0,1 2 0,0-2 0,-2 1 0,1-1 0,0 1 0,0 0 0,-1 1 0,1-1 0,-1 1 0,1-1 0,-1 1 0,0 0 0,0 0 0,0 0 0,0-1 0,-1 2 0,1-1 0,-1 0 0,0 1 0,0 0 0,0-1 0,0 1 0,0-1 0,0 8 0,0 1 0,0-1 0,-1 1 0,0-1 0,0 1 0,-2-1 0,-3 21 0,4-29 0,0 0 0,0-1 0,0 2 0,0-2 0,-1 0 0,1 1 0,-1 0 0,1-1 0,-1 0 0,0 0 0,0 0 0,0 1 0,0-1 0,0-1 0,-1 1 0,1-1 0,0 1 0,-1-1 0,1 1 0,-5 0 0,-61 16 0,19-6 0,-32 6-1365,70-16-5461</inkml:trace>
  <inkml:trace contextRef="#ctx0" brushRef="#br0" timeOffset="3256.64">1252 56 24575,'-3'69'0,"-2"1"0,-24 124 0,23-158-43,5-25-178,-1 1 1,0-1 0,0 0-1,-1 0 1,-8 20 0</inkml:trace>
  <inkml:trace contextRef="#ctx0" brushRef="#br0" timeOffset="4846.87">1252 83 24575,'0'-2'0,"1"0"0,0 0 0,-1 0 0,1-1 0,0 2 0,0-1 0,0 0 0,0 0 0,0 1 0,0-2 0,1 2 0,-1-1 0,1 1 0,-1-1 0,1 1 0,-1 0 0,1-2 0,0 2 0,-1 0 0,1 0 0,0 1 0,0-1 0,0 0 0,2 0 0,49-16 0,-48 17 0,4-2 0,1 0 0,-1 0 0,2 2 0,-2-1 0,1 1 0,18 2 0,-25-1 0,0 0 0,0 0 0,0 0 0,0 2 0,-1-2 0,1 1 0,-1 0 0,1-1 0,-1 1 0,0 0 0,0 1 0,0-1 0,0 1 0,0-1 0,0 1 0,-1 0 0,1-1 0,-1 1 0,0 1 0,0-2 0,0 1 0,0 0 0,0 1 0,0-1 0,-1 0 0,0 1 0,1 2 0,0 2 0,-1 1 0,1-2 0,-1 1 0,-1 1 0,1-2 0,-1 1 0,-1 1 0,1-2 0,-1 1 0,0 0 0,-6 13 0,6-16 0,-1 0 0,1-1 0,-1 0 0,0 1 0,0-1 0,0 0 0,0 1 0,-2-2 0,1 2 0,1-2 0,-1 0 0,0 0 0,-1 0 0,1 0 0,0-1 0,-1 0 0,-8 4 0,-35-3 0,41-3 0,1 0 0,-1 0 0,0 1 0,0 0 0,-12 4 0,18-5 0,0 1 0,0-1 0,1 1 0,-1-1 0,1 1 0,-1-1 0,0 1 0,1 0 0,-1-1 0,1 1 0,-1 0 0,1-1 0,0 1 0,-1 0 0,1 1 0,0-2 0,-1 1 0,1 0 0,0 0 0,0-1 0,0 1 0,0 0 0,0 0 0,0 0 0,0 0 0,0-1 0,0 1 0,0 1 0,0-1 0,0 0 0,1-1 0,-1 1 0,0 0 0,0 0 0,1-1 0,-1 1 0,1 0 0,-1-1 0,1 1 0,-1 0 0,1-1 0,-1 2 0,1-2 0,-1 1 0,2 0 0,32 39 0,-29-35 0,11 15 0,0 2 0,26 44 0,-11-15 0,-29-48 3,0-1 0,0 0 0,2 2 0,-2-2 1,1 0-1,-1-1 0,1 1 0,0 0 0,4 2 0,7 5-1399</inkml:trace>
  <inkml:trace contextRef="#ctx0" brushRef="#br0" timeOffset="6415.8">1750 138 24575,'-14'203'0,"4"-101"0,10-98 0,-1 2 0,1-2 0,0 1 0,1 0 0,-1 0 0,1-1 0,-1 0 0,1 1 0,1-1 0,-1 0 0,0 1 0,1-1 0,0 1 0,0-1 0,0 0 0,1 0 0,-1 0 0,1-1 0,0 1 0,0-1 0,0 0 0,0 0 0,1 1 0,-1-2 0,1 1 0,0-1 0,-1 1 0,1-1 0,0 0 0,0-1 0,0 0 0,8 3 0,-6-2 0,-1-1 0,1-1 0,1 1 0,-2-1 0,1 0 0,0 0 0,0-1 0,-1 0 0,1 0 0,0 0 0,-1-1 0,1 0 0,-1 0 0,1 0 0,0-1 0,-1-1 0,0 2 0,0-2 0,-1 0 0,1 1 0,-1-1 0,0-1 0,0 1 0,5-7 0,-7 7 0,0-1 0,1 0 0,-1 0 0,-1 0 0,2 0 0,-2 0 0,0 0 0,0 0 0,0 0 0,-1-1 0,1-5 0,-4-69 0,-1 35 0,18-120-1365,-14 151-5461</inkml:trace>
  <inkml:trace contextRef="#ctx0" brushRef="#br0" timeOffset="8220.87">2363 14 24575,'-90'-14'0,"85"14"0,0 0 0,0 0 0,-1 0 0,1 0 0,0 1 0,0 0 0,0 0 0,0 1 0,0 0 0,0 0 0,0 0 0,0 0 0,-5 4 0,8-3 0,-1 0 0,1 1 0,-1-1 0,1 0 0,0 0 0,0 1 0,0-1 0,1 1 0,-1 0 0,1 0 0,0-1 0,0 2 0,0-1 0,0 0 0,1 0 0,-1 0 0,1 1 0,0 7 0,0 8 0,-1-9 0,1 1 0,0-1 0,0 1 0,4 21 0,-3-30 0,0 0 0,0 0 0,0-1 0,0 2 0,0-2 0,0 0 0,1 1 0,-1-1 0,1 1 0,0-1 0,0 0 0,0 0 0,0 0 0,0 1 0,0-1 0,0-1 0,0 1 0,1-1 0,-1 1 0,0 0 0,2-1 0,-1 0 0,3 1 0,35 7 0,-26-6 0,-2-1 0,0 3 0,19 6 0,-29-10 0,1 1 0,-1-1 0,0 1 0,-1 0 0,1 0 0,0 1 0,-1-1 0,1 0 0,-1 0 0,0 2 0,1-2 0,-1 1 0,0 0 0,-1 0 0,1 0 0,0 0 0,-1 0 0,2 7 0,0-1 0,0 1 0,-1 0 0,0 0 0,-1-2 0,0 2 0,-1 0 0,1 0 0,-2 11 0,0-18 0,0 0 0,0 0 0,0 0 0,0-1 0,0 1 0,0 0 0,-1 0 0,1-1 0,-1 0 0,1 0 0,-1 1 0,0-1 0,0 0 0,0 0 0,0 0 0,0 0 0,-1 0 0,1-1 0,0 1 0,-1-1 0,1 0 0,-1 0 0,0 0 0,1 0 0,-1-1 0,0 2 0,0-2 0,0 0 0,0 1 0,1-1 0,-4-1 0,-53 15 0,49-11 0,0 0 0,0 0 0,-1-1 0,-18 1 0,19-3-93,-26-3-1179</inkml:trace>
  <inkml:trace contextRef="#ctx0" brushRef="#br0" timeOffset="9124.7">2683 82 24575,'-13'183'0,"-1"-6"0,3-109-1365,10-56-5461</inkml:trace>
  <inkml:trace contextRef="#ctx0" brushRef="#br0" timeOffset="10836.69">2516 82 24575,'360'14'-1365,"-349"-14"-5461</inkml:trace>
  <inkml:trace contextRef="#ctx0" brushRef="#br0" timeOffset="11795.96">2530 550 24575,'230'-13'-1365,"-219"13"-5461</inkml:trace>
  <inkml:trace contextRef="#ctx0" brushRef="#br0" timeOffset="13021.6">3090 221 24575,'-2'26'0,"0"-2"0,-2 1 0,-9 36 0,-4 26 0,7-13 0,7-45 0,3-24 0,1-12 0,48-372 0,-49 376 1,1 1 0,0 0 1,-1 0-1,1 0 0,0-1 0,0 1 0,0 1 0,0-1 0,0 0 0,0 1 0,0-2 1,1 1-1,-1 1 0,1-1 0,-1 1 0,1 0 0,1 0 0,-2-2 0,1 2 0,0 0 1,0 1-1,0-1 0,0 0 0,-1 0 0,1 1 0,0-1 0,1 1 0,-1 0 0,0-1 0,3 1 1,8 0-34,0 1 1,1 0-1,-2 0 1,15 5-1,13 0-1210,-29-5-5584</inkml:trace>
  <inkml:trace contextRef="#ctx0" brushRef="#br0" timeOffset="13640.68">3116 360 24575,'2'0'0,"3"0"0,3 0 0,1 0 0,3 2 0,2 0 0,3 1 0,-1 2 0,-1 0 0,0 0 0,0-3 0,-4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6:56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84 24575,'-1'67'0,"-2"-2"0,-15 83 0,13-83-1365</inkml:trace>
  <inkml:trace contextRef="#ctx0" brushRef="#br0" timeOffset="794.19">0 56 24575,'252'0'-1365,"-241"0"-5461</inkml:trace>
  <inkml:trace contextRef="#ctx0" brushRef="#br0" timeOffset="1645.94">26 445 24575,'4'0'0,"5"0"0,2 0 0,2 0 0,1 0 0,-1 0 0,2 0 0,-2 0 0,1 0 0,0 0 0,-1 0 0,0 0 0,1 0 0,-1 0 0,0 0 0,0 0 0,0 0 0,-2 0-8191</inkml:trace>
  <inkml:trace contextRef="#ctx0" brushRef="#br0" timeOffset="2723.6">502 0 24575,'-2'49'0,"-16"81"0,9-63 0,0 4 0,6-35 0,-2 1 0,-10 38 0,14-73 0,1-1 0,0 1 0,0-1 0,0 0 0,0 1 0,0-1 0,0 0 0,0 0 0,0 0 0,1 2 0,-1-2 0,0 0 0,1 0 0,-1 0 0,1 0 0,-1 0 0,1 0 0,0 0 0,-1 1 0,2-1 0,-1 0 0,0 0 0,-1 0 0,1 0 0,0 0 0,0-1 0,0 1 0,0 0 0,0-1 0,0 2 0,0-2 0,1 1 0,-1-1 0,0 1 0,0-1 0,0 0 0,0 1 0,1-1 0,-1 0 0,1 0 0,-1 0 0,3 0 0,69 0 0,-55-1 0,10 1-42,-17 1-222,-1-1-1,1 0 0,-2-1 1,17-4-1,-17 3-6561</inkml:trace>
  <inkml:trace contextRef="#ctx0" brushRef="#br0" timeOffset="5376.85">976 42 24575,'-2'29'0,"-1"-1"0,-2 0 0,0 0 0,-14 41 0,11-39 0,0 1 0,1 0 0,-2 44 0,-4 2-1365</inkml:trace>
  <inkml:trace contextRef="#ctx0" brushRef="#br0" timeOffset="5925.34">844 14 24575,'73'-2'0,"78"4"0,-119 6-1365,-23-6-5461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6:51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24575,'13'267'0,"-1"5"0,-12-180-1365,0-81-5461</inkml:trace>
  <inkml:trace contextRef="#ctx0" brushRef="#br0" timeOffset="835.13">13 13 24575,'1'-1'0,"-1"1"0,1-1 0,-1 0 0,0 1 0,1-1 0,0 0 0,-1 1 0,1-1 0,-1 1 0,1-1 0,0 1 0,-1-1 0,1 1 0,0 0 0,0-1 0,-1 1 0,1 0 0,0-1 0,0 1 0,-1 0 0,1 0 0,0 0 0,0 0 0,0 0 0,1 0 0,27-2 0,-25 2 0,208-1-1365,-200 1-5461</inkml:trace>
  <inkml:trace contextRef="#ctx0" brushRef="#br0" timeOffset="1595.26">25 353 24575,'2'0'0,"3"0"0,3 0 0,2 0 0,1 0 0,4 0 0,0 0 0,1 0 0,-1 0 0,2 0 0,0 0 0,-1 0 0,-1 0 0,-1 0 0,0 0 0,-1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47:26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0 488 24575,'18'-1'0,"0"-1"0,0-2 0,19-4 0,-18 3 0,-2 2 0,2-1 0,19 1 0,16-6-1365,-45 7-5461</inkml:trace>
  <inkml:trace contextRef="#ctx0" brushRef="#br0" timeOffset="2771.08">678 55 24575,'-72'-5'0,"57"3"0,-1-1 0,0 2 0,1 1 0,-21 3 0,29-2 0,1 1 0,0-1 0,0 1 0,0 2 0,0-2 0,0 1 0,1-1 0,0 3 0,0-2 0,-1 0 0,1 2 0,0-1 0,1 1 0,-7 9 0,4-8 0,2-1 0,1 2 0,-1 0 0,1-1 0,0 1 0,-1-1 0,2 2 0,-1-1 0,1 1 0,1-1 0,0 1 0,0 0 0,0 0 0,1-1 0,-1 2 0,2-1 0,-1 12 0,2-8 0,-2-1 0,2 0 0,-1 1 0,1-3 0,4 21 0,-4-27 0,0 0 0,0-1 0,0 2 0,0-2 0,1 0 0,-1 0 0,1 2 0,-1-2 0,1 0 0,0 0 0,-1 0 0,2-1 0,-1 2 0,1-1 0,-1-1 0,0 1 0,0-1 0,1 0 0,-1 2 0,0-2 0,1 0 0,3 0 0,22 8-170,1-2-1,0-2 0,2 0 1,-2-2-1,1-2 0,-1 0 1,51-8-1,-67 4-6655</inkml:trace>
  <inkml:trace contextRef="#ctx0" brushRef="#br0" timeOffset="3972.11">1003 0 24575,'-3'3'0,"-1"1"0,1-1 0,-1 1 0,1 1 0,0-2 0,0 2 0,1-1 0,0 0 0,-1 2 0,-1 5 0,3-8 0,-15 37-72,3 0 0,0 1 0,-10 62-1,13-52-1003,7-36-5750</inkml:trace>
  <inkml:trace contextRef="#ctx0" brushRef="#br0" timeOffset="4276.89">885 361 24575,'0'3'0</inkml:trace>
  <inkml:trace contextRef="#ctx0" brushRef="#br0" timeOffset="5011.07">950 235 24575,'2'-3'0,"0"-1"0,1 0 0,-1 1 0,1-1 0,1 1 0,-1 0 0,0 0 0,0 0 0,0 1 0,1 0 0,7-5 0,-1 0 0,22-21-82,-27 21-9,1 1-1,1 0 0,-1 0 1,1 2-1,-1-2 0,2 2 1,-1-1-1,0 1 0,1 1 1,0-1-1,0 2 0,0-1 1,12-2-1,-10 5-6734</inkml:trace>
  <inkml:trace contextRef="#ctx0" brushRef="#br0" timeOffset="6187.04">964 235 24575,'2'7'0,"-1"-1"0,1 0 0,0-1 0,0 2 0,1-1 0,0-1 0,0 1 0,0-1 0,0 0 0,7 7 0,8 16 0,-9-14 33,0-1-1,0 1 0,12 10 1,13 20-1528</inkml:trace>
  <inkml:trace contextRef="#ctx0" brushRef="#br0" timeOffset="7466.08">1355 137 24575,'0'52'0,"-1"-3"0,-3 1 0,-13 71 0,12-71-1365,5-39-5461</inkml:trace>
  <inkml:trace contextRef="#ctx0" brushRef="#br0" timeOffset="8520.24">1251 153 24575,'157'-13'0,"-120"12"-1365,-25 1-5461</inkml:trace>
  <inkml:trace contextRef="#ctx0" brushRef="#br0" timeOffset="10350.4">1225 473 24575,'43'-2'58,"55"-10"0,-57 7-798,63-3-1,-93 8-6085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215B7-DC8C-407A-A062-4B1D685F3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SETU_-_Technical_Design_Document_Template.dotx</Template>
  <TotalTime>5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Sean Whelan</dc:creator>
  <cp:keywords/>
  <dc:description/>
  <cp:lastModifiedBy>(Student) - Filip Rusiecki</cp:lastModifiedBy>
  <cp:revision>7</cp:revision>
  <dcterms:created xsi:type="dcterms:W3CDTF">2022-12-15T02:37:00Z</dcterms:created>
  <dcterms:modified xsi:type="dcterms:W3CDTF">2023-04-24T20:10:00Z</dcterms:modified>
</cp:coreProperties>
</file>